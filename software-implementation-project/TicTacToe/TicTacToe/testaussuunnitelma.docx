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14E" w:rsidP="002067EF" w:rsidRDefault="003F114E" w14:paraId="3E6ED874" w14:textId="77777777">
      <w:pPr>
        <w:pStyle w:val="Perusteksti"/>
      </w:pPr>
    </w:p>
    <w:p w:rsidR="009735AB" w:rsidP="002067EF" w:rsidRDefault="009735AB" w14:paraId="3D72BA93" w14:textId="77777777">
      <w:pPr>
        <w:pStyle w:val="Perusteksti"/>
      </w:pPr>
    </w:p>
    <w:p w:rsidR="009735AB" w:rsidP="002067EF" w:rsidRDefault="009735AB" w14:paraId="756C6A79" w14:textId="77777777">
      <w:pPr>
        <w:pStyle w:val="Perusteksti"/>
      </w:pPr>
    </w:p>
    <w:p w:rsidR="009735AB" w:rsidP="002067EF" w:rsidRDefault="009735AB" w14:paraId="5B3D9253" w14:textId="77777777">
      <w:pPr>
        <w:pStyle w:val="Perusteksti"/>
      </w:pPr>
    </w:p>
    <w:p w:rsidR="00CB5213" w:rsidP="00712149" w:rsidRDefault="00CB5213" w14:paraId="6423696B" w14:textId="77777777">
      <w:pPr>
        <w:pStyle w:val="Perusteksti"/>
      </w:pPr>
    </w:p>
    <w:p w:rsidR="00102454" w:rsidP="00712149" w:rsidRDefault="00102454" w14:paraId="5DC05208" w14:textId="0DD3F6D9">
      <w:pPr>
        <w:pStyle w:val="Perusteksti"/>
      </w:pPr>
    </w:p>
    <w:p w:rsidRPr="0003628F" w:rsidR="00CB5213" w:rsidP="4E40B44F" w:rsidRDefault="00404FF6" w14:paraId="3617E98E" w14:textId="5EFF5944">
      <w:pPr>
        <w:pStyle w:val="TekijTekijt"/>
        <w:rPr>
          <w:color w:val="auto"/>
        </w:rPr>
      </w:pPr>
      <w:r w:rsidRPr="4E40B44F" w:rsidR="00404FF6">
        <w:rPr>
          <w:color w:val="auto"/>
        </w:rPr>
        <w:t>T</w:t>
      </w:r>
      <w:r w:rsidRPr="4E40B44F" w:rsidR="7F4A82B5">
        <w:rPr>
          <w:color w:val="auto"/>
        </w:rPr>
        <w:t>ero Kiuru</w:t>
      </w:r>
    </w:p>
    <w:p w:rsidR="4549E852" w:rsidP="4E40B44F" w:rsidRDefault="4549E852" w14:paraId="1B08C1E0" w14:textId="6FFAFAD3">
      <w:pPr>
        <w:pStyle w:val="Kansilehdenotsikko"/>
        <w:bidi w:val="0"/>
        <w:spacing w:before="0" w:beforeAutospacing="off" w:after="240" w:afterAutospacing="off" w:line="360" w:lineRule="auto"/>
        <w:ind w:left="-1134" w:right="2608"/>
        <w:jc w:val="left"/>
        <w:rPr>
          <w:b w:val="1"/>
          <w:bCs w:val="1"/>
          <w:sz w:val="36"/>
          <w:szCs w:val="36"/>
        </w:rPr>
      </w:pPr>
      <w:r w:rsidR="60CE76E6">
        <w:rPr/>
        <w:t>TicTacToe</w:t>
      </w:r>
    </w:p>
    <w:p w:rsidR="009735AB" w:rsidP="002067EF" w:rsidRDefault="009735AB" w14:paraId="7AA1FE64" w14:textId="77777777">
      <w:pPr>
        <w:pStyle w:val="Perusteksti"/>
      </w:pPr>
    </w:p>
    <w:p w:rsidR="009735AB" w:rsidP="002067EF" w:rsidRDefault="009735AB" w14:paraId="33A9483A" w14:textId="77777777">
      <w:pPr>
        <w:pStyle w:val="Perusteksti"/>
      </w:pPr>
    </w:p>
    <w:p w:rsidR="009735AB" w:rsidP="002067EF" w:rsidRDefault="009735AB" w14:paraId="0044A354" w14:textId="77777777">
      <w:pPr>
        <w:pStyle w:val="Perusteksti"/>
      </w:pPr>
    </w:p>
    <w:p w:rsidR="009735AB" w:rsidP="002067EF" w:rsidRDefault="009735AB" w14:paraId="643A8137" w14:textId="77777777">
      <w:pPr>
        <w:pStyle w:val="Perusteksti"/>
      </w:pPr>
    </w:p>
    <w:p w:rsidR="009735AB" w:rsidP="002067EF" w:rsidRDefault="009735AB" w14:paraId="337C018F" w14:textId="77777777">
      <w:pPr>
        <w:pStyle w:val="Perusteksti"/>
      </w:pPr>
    </w:p>
    <w:p w:rsidR="009735AB" w:rsidP="002067EF" w:rsidRDefault="009735AB" w14:paraId="3754A65D" w14:textId="77777777">
      <w:pPr>
        <w:pStyle w:val="Perusteksti"/>
      </w:pPr>
    </w:p>
    <w:p w:rsidR="009735AB" w:rsidP="002067EF" w:rsidRDefault="009735AB" w14:paraId="457F0857" w14:textId="77777777">
      <w:pPr>
        <w:pStyle w:val="Perusteksti"/>
      </w:pPr>
    </w:p>
    <w:p w:rsidR="009735AB" w:rsidP="002067EF" w:rsidRDefault="009735AB" w14:paraId="356FC12E" w14:textId="77777777">
      <w:pPr>
        <w:pStyle w:val="Perusteksti"/>
      </w:pPr>
    </w:p>
    <w:p w:rsidR="009735AB" w:rsidP="002067EF" w:rsidRDefault="009735AB" w14:paraId="1B52D7CE" w14:textId="77777777">
      <w:pPr>
        <w:pStyle w:val="Perusteksti"/>
      </w:pPr>
    </w:p>
    <w:p w:rsidRPr="00404FF6" w:rsidR="00020862" w:rsidP="004003BC" w:rsidRDefault="00CE5906" w14:paraId="79CF6631" w14:textId="0C785A90">
      <w:pPr>
        <w:pStyle w:val="Perusteksti"/>
        <w:ind w:left="6237"/>
        <w:rPr>
          <w:b/>
          <w:sz w:val="20"/>
          <w:szCs w:val="20"/>
        </w:rPr>
      </w:pPr>
      <w:r>
        <w:rPr>
          <w:b/>
          <w:sz w:val="20"/>
          <w:szCs w:val="20"/>
        </w:rPr>
        <w:t>Testaussuunnitelma</w:t>
      </w:r>
    </w:p>
    <w:p w:rsidR="003F651C" w:rsidP="004003BC" w:rsidRDefault="000D0581" w14:paraId="33B56D1A" w14:textId="6DAF03FB">
      <w:pPr>
        <w:pStyle w:val="Perusteksti"/>
        <w:ind w:left="6237"/>
        <w:rPr>
          <w:sz w:val="20"/>
          <w:szCs w:val="20"/>
        </w:rPr>
      </w:pPr>
      <w:r w:rsidRPr="7F87263E" w:rsidR="1D2FDC07">
        <w:rPr>
          <w:sz w:val="20"/>
          <w:szCs w:val="20"/>
        </w:rPr>
        <w:t>21.02.2022</w:t>
      </w:r>
    </w:p>
    <w:p w:rsidR="002067EF" w:rsidP="002067EF" w:rsidRDefault="002067EF" w14:paraId="06A10338" w14:textId="51249A8C">
      <w:pPr>
        <w:pStyle w:val="Perusteksti"/>
      </w:pPr>
    </w:p>
    <w:p w:rsidRPr="00933A40" w:rsidR="002067EF" w:rsidP="00933A40" w:rsidRDefault="002067EF" w14:paraId="6A053782" w14:textId="77777777">
      <w:pPr>
        <w:pStyle w:val="Perusteksti"/>
      </w:pPr>
    </w:p>
    <w:p w:rsidR="008E74B1" w:rsidP="008E74B1" w:rsidRDefault="008E74B1" w14:paraId="7D683BBB" w14:textId="77777777">
      <w:pPr>
        <w:pStyle w:val="Perusteksti"/>
        <w:sectPr w:rsidR="008E74B1" w:rsidSect="001F09F7">
          <w:headerReference w:type="default" r:id="rId11"/>
          <w:pgSz w:w="11906" w:h="16838" w:orient="portrait" w:code="9"/>
          <w:pgMar w:top="1134" w:right="851" w:bottom="1418" w:left="2438" w:header="709" w:footer="709" w:gutter="0"/>
          <w:pgNumType w:start="0"/>
          <w:cols w:space="708"/>
          <w:formProt w:val="0"/>
          <w:titlePg/>
          <w:docGrid w:linePitch="360"/>
        </w:sectPr>
      </w:pPr>
    </w:p>
    <w:p w:rsidR="000D0581" w:rsidP="000D0581" w:rsidRDefault="000D0581" w14:paraId="398C163F" w14:textId="625FE77E">
      <w:pPr>
        <w:pStyle w:val="Perusteksti"/>
      </w:pPr>
      <w:bookmarkStart w:name="_Toc400319904" w:id="0"/>
      <w:r w:rsidR="000D0581">
        <w:rPr/>
        <w:t xml:space="preserve">Laatija/t: </w:t>
      </w:r>
      <w:r>
        <w:tab/>
      </w:r>
      <w:r w:rsidR="18258306">
        <w:rPr/>
        <w:t>Tero Kiuru</w:t>
      </w:r>
    </w:p>
    <w:p w:rsidR="00404FF6" w:rsidP="000D0581" w:rsidRDefault="007B0458" w14:paraId="6CF2B6FB" w14:textId="4E42D789" w14:noSpellErr="1">
      <w:pPr>
        <w:pStyle w:val="Perusteksti"/>
      </w:pPr>
      <w:r w:rsidR="007B0458">
        <w:rPr/>
        <w:t>Luottamuksellisuus: julkinen/</w:t>
      </w:r>
      <w:r w:rsidRPr="4E40B44F" w:rsidR="007B0458">
        <w:rPr>
          <w:strike w:val="1"/>
          <w:u w:val="none"/>
        </w:rPr>
        <w:t>salainen</w:t>
      </w:r>
    </w:p>
    <w:p w:rsidR="000D0581" w:rsidP="000D0581" w:rsidRDefault="000D0581" w14:paraId="42B33EBA" w14:textId="17C6DA04">
      <w:pPr>
        <w:pStyle w:val="Perusteksti"/>
      </w:pPr>
      <w:r>
        <w:t xml:space="preserve">Hyväksynyt: </w:t>
      </w:r>
      <w:r w:rsidR="00404FF6">
        <w:tab/>
      </w:r>
      <w:r>
        <w:t>_______________________________</w:t>
      </w:r>
    </w:p>
    <w:p w:rsidRPr="00E2607A" w:rsidR="00F7030E" w:rsidP="000D0581" w:rsidRDefault="007B0458" w14:paraId="517E1992" w14:textId="19D10BE2">
      <w:pPr>
        <w:pStyle w:val="Perusteksti"/>
      </w:pPr>
      <w:r w:rsidR="007B0458">
        <w:rPr/>
        <w:t>Versio</w:t>
      </w:r>
      <w:r w:rsidR="000D0581">
        <w:rPr/>
        <w:t>:</w:t>
      </w:r>
      <w:r>
        <w:tab/>
      </w:r>
      <w:r w:rsidR="0797FDED">
        <w:rPr/>
        <w:t>0.0.1</w:t>
      </w:r>
    </w:p>
    <w:p w:rsidR="00B64C19" w:rsidP="00B64C19" w:rsidRDefault="00B64C19" w14:paraId="6028DA57" w14:textId="072E1719">
      <w:pPr>
        <w:pStyle w:val="Perusteksti"/>
      </w:pPr>
    </w:p>
    <w:p w:rsidR="00B64C19" w:rsidP="00B64C19" w:rsidRDefault="00B64C19" w14:paraId="0E38C2A0" w14:textId="42D0A821">
      <w:pPr>
        <w:pStyle w:val="Perusteksti"/>
      </w:pPr>
    </w:p>
    <w:p w:rsidR="00B64C19" w:rsidRDefault="00B64C19" w14:paraId="59CEC5D1" w14:textId="77777777">
      <w:pPr>
        <w:sectPr w:rsidR="00B64C19" w:rsidSect="001B5B86">
          <w:headerReference w:type="default" r:id="rId12"/>
          <w:headerReference w:type="first" r:id="rId13"/>
          <w:pgSz w:w="11906" w:h="16838" w:orient="portrait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sdt>
      <w:sdtPr>
        <w:rPr>
          <w:rFonts w:eastAsia="Times New Roman" w:cs="Arial"/>
          <w:bCs w:val="0"/>
          <w:szCs w:val="24"/>
        </w:rPr>
        <w:id w:val="-492558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E7C" w:rsidP="0064352D" w:rsidRDefault="00C97E7C" w14:paraId="31CF7DF0" w14:textId="64718046">
          <w:pPr>
            <w:pStyle w:val="Sisllysluettelonotsikko"/>
          </w:pPr>
          <w:r>
            <w:t>Sisällys</w:t>
          </w:r>
        </w:p>
        <w:p w:rsidR="006E68F0" w:rsidRDefault="00C97E7C" w14:paraId="478C9393" w14:textId="4C28E653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5234398">
            <w:r w:rsidRPr="000E5F0C" w:rsidR="006E68F0">
              <w:rPr>
                <w:rStyle w:val="Hyperlinkki"/>
                <w:noProof/>
              </w:rPr>
              <w:t>1</w:t>
            </w:r>
            <w:r w:rsidR="006E68F0"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 w:rsidR="006E68F0">
              <w:rPr>
                <w:rStyle w:val="Hyperlinkki"/>
                <w:noProof/>
              </w:rPr>
              <w:t>Muutoshistoria</w:t>
            </w:r>
            <w:r w:rsidR="006E68F0">
              <w:rPr>
                <w:noProof/>
                <w:webHidden/>
              </w:rPr>
              <w:tab/>
            </w:r>
            <w:r w:rsidR="006E68F0">
              <w:rPr>
                <w:noProof/>
                <w:webHidden/>
              </w:rPr>
              <w:fldChar w:fldCharType="begin"/>
            </w:r>
            <w:r w:rsidR="006E68F0">
              <w:rPr>
                <w:noProof/>
                <w:webHidden/>
              </w:rPr>
              <w:instrText xml:space="preserve"> PAGEREF _Toc25234398 \h </w:instrText>
            </w:r>
            <w:r w:rsidR="006E68F0">
              <w:rPr>
                <w:noProof/>
                <w:webHidden/>
              </w:rPr>
            </w:r>
            <w:r w:rsidR="006E68F0">
              <w:rPr>
                <w:noProof/>
                <w:webHidden/>
              </w:rPr>
              <w:fldChar w:fldCharType="separate"/>
            </w:r>
            <w:r w:rsidR="006E68F0">
              <w:rPr>
                <w:noProof/>
                <w:webHidden/>
              </w:rPr>
              <w:t>1</w:t>
            </w:r>
            <w:r w:rsidR="006E68F0"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77063F8C" w14:textId="3C5E1378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hyperlink w:history="1" w:anchor="_Toc25234399">
            <w:r w:rsidRPr="000E5F0C">
              <w:rPr>
                <w:rStyle w:val="Hyperlinkki"/>
                <w:noProof/>
              </w:rPr>
              <w:t>2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45C0D332" w14:textId="4BF20E3C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25234400">
            <w:r w:rsidRPr="000E5F0C">
              <w:rPr>
                <w:rStyle w:val="Hyperlinkki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Dokumentin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11731064" w14:textId="5E79BEAF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25234401">
            <w:r w:rsidRPr="000E5F0C">
              <w:rPr>
                <w:rStyle w:val="Hyperlinkki"/>
                <w:noProof/>
              </w:rPr>
              <w:t>2.2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Dokumentin 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06487D09" w14:textId="0F79284F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hyperlink w:history="1" w:anchor="_Toc25234402">
            <w:r w:rsidRPr="000E5F0C">
              <w:rPr>
                <w:rStyle w:val="Hyperlinkki"/>
                <w:noProof/>
              </w:rPr>
              <w:t>3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Määritelmät ja termien selitykset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25F1784B" w14:textId="4ED76650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hyperlink w:history="1" w:anchor="_Toc25234403">
            <w:r w:rsidRPr="000E5F0C">
              <w:rPr>
                <w:rStyle w:val="Hyperlinkki"/>
                <w:noProof/>
              </w:rPr>
              <w:t>4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Testauksen kohde ja 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3BA0ADA9" w14:textId="5065E6F6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25234404">
            <w:r w:rsidRPr="000E5F0C">
              <w:rPr>
                <w:rStyle w:val="Hyperlinkki"/>
                <w:noProof/>
              </w:rPr>
              <w:t>4.1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Testauskohde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1E331320" w14:textId="1B4D361E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25234405">
            <w:r w:rsidRPr="000E5F0C">
              <w:rPr>
                <w:rStyle w:val="Hyperlinkki"/>
                <w:noProof/>
              </w:rPr>
              <w:t>4.2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2871673A" w14:textId="557FD074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hyperlink w:history="1" w:anchor="_Toc25234406">
            <w:r w:rsidRPr="000E5F0C">
              <w:rPr>
                <w:rStyle w:val="Hyperlinkki"/>
                <w:noProof/>
              </w:rPr>
              <w:t>5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Testausympäristö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2191E32E" w14:textId="712B65B0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hyperlink w:history="1" w:anchor="_Toc25234407">
            <w:r w:rsidRPr="000E5F0C">
              <w:rPr>
                <w:rStyle w:val="Hyperlinkki"/>
                <w:noProof/>
              </w:rPr>
              <w:t>6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Testattavat toiminnot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74C51DA5" w14:textId="2606D490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hyperlink w:history="1" w:anchor="_Toc25234408">
            <w:r w:rsidRPr="000E5F0C">
              <w:rPr>
                <w:rStyle w:val="Hyperlinkki"/>
                <w:noProof/>
              </w:rPr>
              <w:t>7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Toimintojen testitapaukset ja raportointi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490F3D26" w14:textId="6012BC09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hyperlink w:history="1" w:anchor="_Toc25234409">
            <w:r w:rsidRPr="000E5F0C">
              <w:rPr>
                <w:rStyle w:val="Hyperlinkki"/>
                <w:noProof/>
              </w:rPr>
              <w:t>8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Ei-toiminnallisten ominaisuuksien 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68A9BE88" w14:textId="6681D273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25234410">
            <w:r w:rsidRPr="000E5F0C">
              <w:rPr>
                <w:rStyle w:val="Hyperlinkki"/>
                <w:noProof/>
              </w:rPr>
              <w:t>8.1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Kuormitustestaus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52FF5E8B" w14:textId="7A2C7FCA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25234411">
            <w:r w:rsidRPr="000E5F0C">
              <w:rPr>
                <w:rStyle w:val="Hyperlinkki"/>
                <w:noProof/>
              </w:rPr>
              <w:t>8.2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Käytettävyys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29DACCFE" w14:textId="7CD0E1C6">
          <w:pPr>
            <w:pStyle w:val="Sisluet2"/>
            <w:tabs>
              <w:tab w:val="left" w:pos="1361"/>
              <w:tab w:val="right" w:leader="dot" w:pos="8607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25234412">
            <w:r w:rsidRPr="000E5F0C">
              <w:rPr>
                <w:rStyle w:val="Hyperlinkki"/>
                <w:noProof/>
              </w:rPr>
              <w:t>8.3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Luotettavuus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49F70596" w14:textId="483F20DF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hyperlink w:history="1" w:anchor="_Toc25234413">
            <w:r w:rsidRPr="000E5F0C">
              <w:rPr>
                <w:rStyle w:val="Hyperlinkki"/>
                <w:noProof/>
              </w:rPr>
              <w:t>9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Erikoistilanteet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249E391D" w14:textId="18D72872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hyperlink w:history="1" w:anchor="_Toc25234414">
            <w:r w:rsidRPr="000E5F0C">
              <w:rPr>
                <w:rStyle w:val="Hyperlinkki"/>
                <w:noProof/>
              </w:rPr>
              <w:t>10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Ominaisuudet, joita ei testata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F0" w:rsidRDefault="006E68F0" w14:paraId="6501DD68" w14:textId="2480BB42">
          <w:pPr>
            <w:pStyle w:val="Sisluet1"/>
            <w:rPr>
              <w:rFonts w:asciiTheme="minorHAnsi" w:hAnsiTheme="minorHAnsi" w:eastAsiaTheme="minorEastAsia" w:cstheme="minorBidi"/>
              <w:bCs w:val="0"/>
              <w:noProof/>
              <w:szCs w:val="22"/>
            </w:rPr>
          </w:pPr>
          <w:hyperlink w:history="1" w:anchor="_Toc25234415">
            <w:r w:rsidRPr="000E5F0C">
              <w:rPr>
                <w:rStyle w:val="Hyperlinkki"/>
                <w:noProof/>
              </w:rPr>
              <w:t>11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Cs w:val="22"/>
              </w:rPr>
              <w:tab/>
            </w:r>
            <w:r w:rsidRPr="000E5F0C">
              <w:rPr>
                <w:rStyle w:val="Hyperlinkki"/>
                <w:noProof/>
              </w:rPr>
              <w:t>Testauksen organisointi ja raportointi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B1" w:rsidP="00DF61EC" w:rsidRDefault="00C97E7C" w14:paraId="1D30072C" w14:textId="72808573">
          <w:pPr>
            <w:pStyle w:val="Sisluet1"/>
          </w:pPr>
          <w:r>
            <w:rPr>
              <w:b/>
              <w:bCs w:val="0"/>
            </w:rPr>
            <w:fldChar w:fldCharType="end"/>
          </w:r>
        </w:p>
      </w:sdtContent>
    </w:sdt>
    <w:p w:rsidRPr="002F7A35" w:rsidR="00B65569" w:rsidP="009870A3" w:rsidRDefault="00B65569" w14:paraId="100935A0" w14:textId="77777777">
      <w:pPr>
        <w:pStyle w:val="Perusteksti"/>
        <w:sectPr w:rsidRPr="002F7A35" w:rsidR="00B65569" w:rsidSect="001B5B86">
          <w:pgSz w:w="11906" w:h="16838" w:orient="portrait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  <w:bookmarkStart w:name="_GoBack" w:id="1"/>
      <w:bookmarkEnd w:id="1"/>
    </w:p>
    <w:p w:rsidR="000D0581" w:rsidP="000F3F68" w:rsidRDefault="007B0458" w14:paraId="5DF4EA17" w14:textId="5A1CF27D" w14:noSpellErr="1">
      <w:pPr>
        <w:pStyle w:val="Otsikko1"/>
        <w:rPr/>
      </w:pPr>
      <w:bookmarkStart w:name="_Toc25234398" w:id="2"/>
      <w:r w:rsidR="007B0458">
        <w:rPr/>
        <w:t>Muutoshistoria</w:t>
      </w:r>
      <w:bookmarkEnd w:id="2"/>
      <w:bookmarkEnd w:id="0"/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584"/>
        <w:gridCol w:w="1344"/>
        <w:gridCol w:w="1059"/>
        <w:gridCol w:w="3620"/>
      </w:tblGrid>
      <w:tr w:rsidRPr="005C4C54" w:rsidR="005C4C54" w:rsidTr="7F87263E" w14:paraId="168EF6EC" w14:textId="77777777">
        <w:tc>
          <w:tcPr>
            <w:tcW w:w="1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4D68E6D2" w14:textId="77777777">
            <w:r w:rsidRPr="005C4C54">
              <w:t>Henkilö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4C6BECF1" w14:textId="77777777">
            <w:r w:rsidRPr="005C4C54">
              <w:t>Päiväys</w:t>
            </w:r>
          </w:p>
        </w:tc>
        <w:tc>
          <w:tcPr>
            <w:tcW w:w="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636DAD8B" w14:textId="77777777">
            <w:r w:rsidRPr="005C4C54">
              <w:t>Versio</w:t>
            </w:r>
          </w:p>
        </w:tc>
        <w:tc>
          <w:tcPr>
            <w:tcW w:w="2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01A79F17" w14:textId="77777777">
            <w:r w:rsidRPr="005C4C54">
              <w:t>Kommentti</w:t>
            </w:r>
          </w:p>
        </w:tc>
      </w:tr>
      <w:tr w:rsidRPr="005C4C54" w:rsidR="005C4C54" w:rsidTr="7F87263E" w14:paraId="6DC5B7CB" w14:textId="77777777">
        <w:tc>
          <w:tcPr>
            <w:tcW w:w="1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4E40B44F" w:rsidRDefault="005C4C54" w14:paraId="05A36CBE" w14:textId="09E7089C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="4CFC092E">
              <w:rPr/>
              <w:t>Tero Kiuru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4E40B44F" w:rsidRDefault="005C4C54" w14:paraId="698F6C0E" w14:textId="6D5B0703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="05240742">
              <w:rPr/>
              <w:t>21.02.2022</w:t>
            </w:r>
          </w:p>
        </w:tc>
        <w:tc>
          <w:tcPr>
            <w:tcW w:w="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3E315207" w14:textId="77777777">
            <w:r w:rsidRPr="005C4C54">
              <w:t>0.0.1</w:t>
            </w:r>
          </w:p>
        </w:tc>
        <w:tc>
          <w:tcPr>
            <w:tcW w:w="2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0524BF26" w14:textId="77777777">
            <w:r w:rsidRPr="005C4C54">
              <w:t>Dokumentti luotu</w:t>
            </w:r>
          </w:p>
        </w:tc>
      </w:tr>
      <w:tr w:rsidRPr="005C4C54" w:rsidR="005C4C54" w:rsidTr="7F87263E" w14:paraId="743260A6" w14:textId="77777777">
        <w:tc>
          <w:tcPr>
            <w:tcW w:w="1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5528E047" w14:noSpellErr="1" w14:textId="2B3DFD17"/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1C30F59D" w14:textId="4C902FB2">
            <w:r w:rsidR="005C4C54">
              <w:rPr/>
              <w:t xml:space="preserve"> </w:t>
            </w:r>
          </w:p>
        </w:tc>
        <w:tc>
          <w:tcPr>
            <w:tcW w:w="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1D4B3824" w14:textId="77777777">
            <w:r w:rsidRPr="005C4C54">
              <w:t>0.0.2</w:t>
            </w:r>
          </w:p>
        </w:tc>
        <w:tc>
          <w:tcPr>
            <w:tcW w:w="2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69B58814" w14:textId="77777777">
            <w:r w:rsidRPr="005C4C54">
              <w:t>Dokumenttia muokattu</w:t>
            </w:r>
          </w:p>
        </w:tc>
      </w:tr>
      <w:tr w:rsidRPr="005C4C54" w:rsidR="005C4C54" w:rsidTr="7F87263E" w14:paraId="068466D2" w14:textId="77777777">
        <w:tc>
          <w:tcPr>
            <w:tcW w:w="1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4BB2A409" w14:textId="729F2E32">
            <w:r w:rsidR="03776481">
              <w:rPr/>
              <w:t>Tero Kiuru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1F4BBE1F" w14:textId="04E359B7">
            <w:r w:rsidR="1F96913B">
              <w:rPr/>
              <w:t>21.02.2022</w:t>
            </w:r>
          </w:p>
        </w:tc>
        <w:tc>
          <w:tcPr>
            <w:tcW w:w="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37C95E5D" w14:textId="77777777">
            <w:r w:rsidRPr="005C4C54">
              <w:t>0.1.0</w:t>
            </w:r>
          </w:p>
        </w:tc>
        <w:tc>
          <w:tcPr>
            <w:tcW w:w="2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4335EAFB" w14:textId="77777777">
            <w:r w:rsidRPr="005C4C54">
              <w:t>Dokumentti jätetty kommentoitavaksi ohjausryhmälle</w:t>
            </w:r>
          </w:p>
        </w:tc>
      </w:tr>
      <w:tr w:rsidRPr="005C4C54" w:rsidR="005C4C54" w:rsidTr="7F87263E" w14:paraId="3DE5C52A" w14:textId="77777777">
        <w:tc>
          <w:tcPr>
            <w:tcW w:w="15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20692C48" w14:noSpellErr="1" w14:textId="61885078"/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7DD47D26" w14:noSpellErr="1" w14:textId="251662D7"/>
        </w:tc>
        <w:tc>
          <w:tcPr>
            <w:tcW w:w="6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5BD22772" w14:textId="77777777">
            <w:r w:rsidRPr="005C4C54">
              <w:t>1.0.0</w:t>
            </w:r>
          </w:p>
        </w:tc>
        <w:tc>
          <w:tcPr>
            <w:tcW w:w="2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28401802" w14:textId="77777777">
            <w:r w:rsidRPr="005C4C54">
              <w:t>Dokumentti hyväksytty</w:t>
            </w:r>
          </w:p>
        </w:tc>
      </w:tr>
    </w:tbl>
    <w:p w:rsidR="005C4C54" w:rsidP="005C4C54" w:rsidRDefault="005C4C54" w14:paraId="0AA0ADC1" w14:textId="5B631F1D">
      <w:pPr>
        <w:pStyle w:val="Kuvaotsikko"/>
      </w:pPr>
      <w:r>
        <w:t xml:space="preserve">Taulukko </w:t>
      </w:r>
      <w:r>
        <w:fldChar w:fldCharType="begin"/>
      </w:r>
      <w:r>
        <w:instrText> SEQ Taulukko \* ARABIC </w:instrText>
      </w:r>
      <w:r>
        <w:fldChar w:fldCharType="separate"/>
      </w:r>
      <w:r w:rsidR="005D2E85">
        <w:rPr>
          <w:noProof/>
        </w:rPr>
        <w:t>1</w:t>
      </w:r>
      <w:r>
        <w:fldChar w:fldCharType="end"/>
      </w:r>
      <w:r>
        <w:t>. Muutoshistoriataulukko</w:t>
      </w:r>
    </w:p>
    <w:p w:rsidR="005C4C54" w:rsidP="005C4C54" w:rsidRDefault="005C4C54" w14:paraId="4521C4E8" w14:textId="1B6288BC">
      <w:pPr>
        <w:pStyle w:val="Otsikko1"/>
      </w:pPr>
      <w:bookmarkStart w:name="_Toc25234399" w:id="3"/>
      <w:r>
        <w:lastRenderedPageBreak/>
        <w:t>Johdanto</w:t>
      </w:r>
      <w:bookmarkEnd w:id="3"/>
    </w:p>
    <w:p w:rsidR="005C4C54" w:rsidP="005C4C54" w:rsidRDefault="005C4C54" w14:paraId="3B179E80" w14:textId="00CA0822">
      <w:pPr>
        <w:pStyle w:val="Otsikko2"/>
        <w:rPr/>
      </w:pPr>
      <w:bookmarkStart w:name="_Toc25234400" w:id="4"/>
      <w:r w:rsidR="005C4C54">
        <w:rPr/>
        <w:t>Dokumentin tarkoitus</w:t>
      </w:r>
      <w:bookmarkEnd w:id="4"/>
    </w:p>
    <w:p w:rsidR="37BAB49F" w:rsidP="4E40B44F" w:rsidRDefault="37BAB49F" w14:paraId="2B1C8D12" w14:textId="7E0315A3">
      <w:pPr>
        <w:pStyle w:val="Perusteksti"/>
        <w:bidi w:val="0"/>
        <w:spacing w:before="0" w:beforeAutospacing="off" w:after="240" w:afterAutospacing="off" w:line="360" w:lineRule="auto"/>
        <w:ind w:left="0" w:right="0"/>
        <w:jc w:val="both"/>
        <w:rPr>
          <w:sz w:val="22"/>
          <w:szCs w:val="22"/>
        </w:rPr>
      </w:pPr>
      <w:r w:rsidR="37BAB49F">
        <w:rPr/>
        <w:t>Testaussuunnitelman tarkoitus on tallentaa testauksen suunnittelu ja tulokset kirjoitettuun muotoon.</w:t>
      </w:r>
    </w:p>
    <w:p w:rsidR="005C4C54" w:rsidP="005D2E85" w:rsidRDefault="005D2E85" w14:paraId="34A4C988" w14:textId="34C0CFBF">
      <w:pPr>
        <w:pStyle w:val="Otsikko2"/>
        <w:rPr/>
      </w:pPr>
      <w:bookmarkStart w:name="_Toc25234401" w:id="5"/>
      <w:r w:rsidR="005D2E85">
        <w:rPr/>
        <w:t>Dokumentin sisältö</w:t>
      </w:r>
      <w:bookmarkEnd w:id="5"/>
    </w:p>
    <w:p w:rsidR="5B9470AB" w:rsidP="4E40B44F" w:rsidRDefault="5B9470AB" w14:paraId="54F5FBA0" w14:textId="2EA6769C">
      <w:pPr>
        <w:pStyle w:val="Perusteksti"/>
        <w:bidi w:val="0"/>
        <w:spacing w:before="0" w:beforeAutospacing="off" w:after="240" w:afterAutospacing="off" w:line="360" w:lineRule="auto"/>
        <w:ind w:left="0" w:right="0"/>
        <w:jc w:val="both"/>
        <w:rPr>
          <w:sz w:val="22"/>
          <w:szCs w:val="22"/>
        </w:rPr>
      </w:pPr>
      <w:r w:rsidR="4B73FE93">
        <w:rPr/>
        <w:t>Dokumentti sisältää ohjelman TicTacToe testaussuunnitelman.</w:t>
      </w:r>
    </w:p>
    <w:p w:rsidRPr="005C4C54" w:rsidR="005C4C54" w:rsidP="005C4C54" w:rsidRDefault="005C4C54" w14:paraId="7A548E90" w14:textId="6CFB78F7">
      <w:pPr>
        <w:pStyle w:val="Otsikko1"/>
        <w:rPr/>
      </w:pPr>
      <w:bookmarkStart w:name="_Toc25234402" w:id="6"/>
      <w:r w:rsidR="005C4C54">
        <w:rPr/>
        <w:t>Määritelmät ja termien selitykset</w:t>
      </w:r>
      <w:bookmarkEnd w:id="6"/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863"/>
        <w:gridCol w:w="6744"/>
      </w:tblGrid>
      <w:tr w:rsidRPr="005C4C54" w:rsidR="005C4C54" w:rsidTr="4E40B44F" w14:paraId="47596681" w14:textId="77777777">
        <w:trPr>
          <w:trHeight w:val="329"/>
        </w:trPr>
        <w:tc>
          <w:tcPr>
            <w:tcW w:w="1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1BC41BFF" w14:textId="77777777">
            <w:r w:rsidRPr="005C4C54">
              <w:t>Termi</w:t>
            </w:r>
          </w:p>
        </w:tc>
        <w:tc>
          <w:tcPr>
            <w:tcW w:w="39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4D72C76C" w14:textId="77777777">
            <w:r w:rsidRPr="005C4C54">
              <w:t>Kuvaus</w:t>
            </w:r>
          </w:p>
        </w:tc>
      </w:tr>
      <w:tr w:rsidRPr="005C4C54" w:rsidR="005C4C54" w:rsidTr="4E40B44F" w14:paraId="5F98C9DA" w14:textId="77777777">
        <w:trPr>
          <w:trHeight w:val="282"/>
        </w:trPr>
        <w:tc>
          <w:tcPr>
            <w:tcW w:w="1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4BBE4EC2" w14:noSpellErr="1" w14:textId="0C254909"/>
        </w:tc>
        <w:tc>
          <w:tcPr>
            <w:tcW w:w="39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5EE057E5" w14:textId="1882EFB0"/>
        </w:tc>
      </w:tr>
      <w:tr w:rsidRPr="005C4C54" w:rsidR="005C4C54" w:rsidTr="4E40B44F" w14:paraId="4FAB5419" w14:textId="77777777">
        <w:trPr>
          <w:trHeight w:val="267"/>
        </w:trPr>
        <w:tc>
          <w:tcPr>
            <w:tcW w:w="1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03848BFD" w14:textId="77777777"/>
        </w:tc>
        <w:tc>
          <w:tcPr>
            <w:tcW w:w="39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0EFB0995" w14:textId="77777777"/>
        </w:tc>
      </w:tr>
      <w:tr w:rsidRPr="005C4C54" w:rsidR="005C4C54" w:rsidTr="4E40B44F" w14:paraId="69EF26FA" w14:textId="77777777">
        <w:trPr>
          <w:trHeight w:val="298"/>
        </w:trPr>
        <w:tc>
          <w:tcPr>
            <w:tcW w:w="1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7AC61B0B" w14:textId="77777777"/>
        </w:tc>
        <w:tc>
          <w:tcPr>
            <w:tcW w:w="39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1D087EA4" w14:textId="77777777"/>
        </w:tc>
      </w:tr>
      <w:tr w:rsidRPr="005C4C54" w:rsidR="005C4C54" w:rsidTr="4E40B44F" w14:paraId="09B9D309" w14:textId="77777777">
        <w:trPr>
          <w:trHeight w:val="298"/>
        </w:trPr>
        <w:tc>
          <w:tcPr>
            <w:tcW w:w="1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16B73704" w14:textId="77777777"/>
        </w:tc>
        <w:tc>
          <w:tcPr>
            <w:tcW w:w="39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4C54" w:rsidR="005C4C54" w:rsidP="005C4C54" w:rsidRDefault="005C4C54" w14:paraId="0DC6410A" w14:textId="77777777"/>
        </w:tc>
      </w:tr>
    </w:tbl>
    <w:p w:rsidR="005C4C54" w:rsidP="005C4C54" w:rsidRDefault="005C4C54" w14:paraId="496F9D0A" w14:textId="2487ECA2">
      <w:pPr>
        <w:pStyle w:val="Kuvaotsikko"/>
      </w:pPr>
      <w:r>
        <w:t xml:space="preserve">Taulukko </w:t>
      </w:r>
      <w:r>
        <w:fldChar w:fldCharType="begin"/>
      </w:r>
      <w:r>
        <w:instrText> SEQ Taulukko \* ARABIC </w:instrText>
      </w:r>
      <w:r>
        <w:fldChar w:fldCharType="separate"/>
      </w:r>
      <w:r w:rsidR="005D2E85">
        <w:rPr>
          <w:noProof/>
        </w:rPr>
        <w:t>2</w:t>
      </w:r>
      <w:r>
        <w:fldChar w:fldCharType="end"/>
      </w:r>
      <w:r>
        <w:t>. Selitystaulukko</w:t>
      </w:r>
    </w:p>
    <w:p w:rsidR="005C4C54" w:rsidP="005C4C54" w:rsidRDefault="005D2E85" w14:paraId="24FB1FCF" w14:textId="7772DD49">
      <w:pPr>
        <w:pStyle w:val="Otsikko1"/>
      </w:pPr>
      <w:bookmarkStart w:name="_Toc25234403" w:id="7"/>
      <w:r>
        <w:lastRenderedPageBreak/>
        <w:t>Testauksen kohde</w:t>
      </w:r>
      <w:r w:rsidR="00844FEC">
        <w:t xml:space="preserve"> ja </w:t>
      </w:r>
      <w:r>
        <w:t>tavoitteet</w:t>
      </w:r>
      <w:bookmarkEnd w:id="7"/>
    </w:p>
    <w:p w:rsidR="005D2E85" w:rsidP="005D2E85" w:rsidRDefault="005D2E85" w14:paraId="5B99E8A7" w14:textId="0AB24353">
      <w:pPr>
        <w:pStyle w:val="Otsikko2"/>
        <w:rPr/>
      </w:pPr>
      <w:bookmarkStart w:name="_Toc25234404" w:id="8"/>
      <w:r w:rsidR="005D2E85">
        <w:rPr/>
        <w:t>Testauskohde</w:t>
      </w:r>
      <w:bookmarkEnd w:id="8"/>
    </w:p>
    <w:p w:rsidR="28BB845C" w:rsidP="4E40B44F" w:rsidRDefault="28BB845C" w14:paraId="49D24F31" w14:textId="6D18FDA8">
      <w:pPr>
        <w:pStyle w:val="Perusteksti"/>
        <w:bidi w:val="0"/>
        <w:spacing w:before="0" w:beforeAutospacing="off" w:after="240" w:afterAutospacing="off" w:line="360" w:lineRule="auto"/>
        <w:ind w:left="0" w:right="0"/>
        <w:jc w:val="both"/>
        <w:rPr>
          <w:sz w:val="22"/>
          <w:szCs w:val="22"/>
        </w:rPr>
      </w:pPr>
      <w:r w:rsidR="5FC8240B">
        <w:rPr/>
        <w:t xml:space="preserve">Testauskohde on Windows </w:t>
      </w:r>
      <w:proofErr w:type="spellStart"/>
      <w:r w:rsidR="5FC8240B">
        <w:rPr/>
        <w:t>Forms</w:t>
      </w:r>
      <w:proofErr w:type="spellEnd"/>
      <w:r w:rsidR="5FC8240B">
        <w:rPr/>
        <w:t xml:space="preserve"> –</w:t>
      </w:r>
      <w:r w:rsidR="12311E6F">
        <w:rPr/>
        <w:t>ohjelma</w:t>
      </w:r>
      <w:r w:rsidR="5FC8240B">
        <w:rPr/>
        <w:t>.</w:t>
      </w:r>
    </w:p>
    <w:p w:rsidR="005C4C54" w:rsidP="005D2E85" w:rsidRDefault="005D2E85" w14:paraId="5E2DC448" w14:textId="0CE7B797">
      <w:pPr>
        <w:pStyle w:val="Otsikko2"/>
        <w:rPr/>
      </w:pPr>
      <w:bookmarkStart w:name="_Toc25234405" w:id="9"/>
      <w:r w:rsidR="005D2E85">
        <w:rPr/>
        <w:t>T</w:t>
      </w:r>
      <w:r w:rsidR="00844FEC">
        <w:rPr/>
        <w:t>avoitteet</w:t>
      </w:r>
      <w:bookmarkEnd w:id="9"/>
    </w:p>
    <w:p w:rsidR="2F221AC0" w:rsidP="4E40B44F" w:rsidRDefault="2F221AC0" w14:paraId="11D24DD6" w14:textId="7AE50056">
      <w:pPr>
        <w:pStyle w:val="Perusteksti"/>
        <w:bidi w:val="0"/>
        <w:spacing w:before="0" w:beforeAutospacing="off" w:after="240" w:afterAutospacing="off" w:line="360" w:lineRule="auto"/>
        <w:ind w:left="0" w:right="0"/>
        <w:jc w:val="both"/>
        <w:rPr>
          <w:sz w:val="22"/>
          <w:szCs w:val="22"/>
        </w:rPr>
      </w:pPr>
      <w:r w:rsidR="2F221AC0">
        <w:rPr/>
        <w:t xml:space="preserve">Testauksella pyritään toimivaan ja käyttäjäystävälliseen </w:t>
      </w:r>
      <w:r w:rsidR="5F5C4225">
        <w:rPr/>
        <w:t>ohjelmaa</w:t>
      </w:r>
      <w:r w:rsidR="2F221AC0">
        <w:rPr/>
        <w:t>n.</w:t>
      </w:r>
    </w:p>
    <w:p w:rsidRPr="00844FEC" w:rsidR="005D2E85" w:rsidP="00844FEC" w:rsidRDefault="005D2E85" w14:paraId="2E1A3FD4" w14:textId="77777777">
      <w:pPr>
        <w:pStyle w:val="Perusteksti"/>
      </w:pPr>
    </w:p>
    <w:p w:rsidR="005D2E85" w:rsidP="005D2E85" w:rsidRDefault="005D2E85" w14:paraId="59D00E37" w14:textId="06CBCCFB">
      <w:pPr>
        <w:pStyle w:val="Otsikko1"/>
      </w:pPr>
      <w:bookmarkStart w:name="_Toc25234406" w:id="10"/>
      <w:r>
        <w:lastRenderedPageBreak/>
        <w:t>Testausympäristö</w:t>
      </w:r>
      <w:bookmarkEnd w:id="10"/>
    </w:p>
    <w:p w:rsidR="00DF61EC" w:rsidP="005D2E85" w:rsidRDefault="005D2E85" w14:paraId="67433378" w14:textId="1EBC5DE3">
      <w:pPr>
        <w:pStyle w:val="Perusteksti"/>
      </w:pPr>
      <w:r>
        <w:t>Ohje: Kuvaa mahdollisimman tarkasti testausympäristöä (laitteisto).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091"/>
        <w:gridCol w:w="1919"/>
        <w:gridCol w:w="1919"/>
        <w:gridCol w:w="1678"/>
      </w:tblGrid>
      <w:tr w:rsidRPr="005D2E85" w:rsidR="005D2E85" w:rsidTr="7F87263E" w14:paraId="483E2236" w14:textId="77777777">
        <w:tc>
          <w:tcPr>
            <w:tcW w:w="1795" w:type="pct"/>
            <w:tcMar/>
          </w:tcPr>
          <w:p w:rsidRPr="005D2E85" w:rsidR="005D2E85" w:rsidP="005D2E85" w:rsidRDefault="005D2E85" w14:paraId="7E5A918E" w14:textId="3798F9E7">
            <w:r w:rsidR="1D658482">
              <w:rPr/>
              <w:t>Kehitysympäristö</w:t>
            </w:r>
          </w:p>
        </w:tc>
        <w:tc>
          <w:tcPr>
            <w:tcW w:w="1115" w:type="pct"/>
            <w:tcMar/>
          </w:tcPr>
          <w:p w:rsidRPr="005D2E85" w:rsidR="005D2E85" w:rsidP="005D2E85" w:rsidRDefault="005D2E85" w14:paraId="738F026C" w14:textId="77777777">
            <w:r w:rsidRPr="005D2E85">
              <w:t>Käyttöjärjestelmä</w:t>
            </w:r>
          </w:p>
        </w:tc>
        <w:tc>
          <w:tcPr>
            <w:tcW w:w="1115" w:type="pct"/>
            <w:tcMar/>
          </w:tcPr>
          <w:p w:rsidRPr="005D2E85" w:rsidR="005D2E85" w:rsidP="005D2E85" w:rsidRDefault="005D2E85" w14:paraId="505CE397" w14:textId="77777777">
            <w:r w:rsidRPr="005D2E85">
              <w:t>Laitteisto</w:t>
            </w:r>
          </w:p>
        </w:tc>
        <w:tc>
          <w:tcPr>
            <w:tcW w:w="976" w:type="pct"/>
            <w:tcMar/>
          </w:tcPr>
          <w:p w:rsidRPr="005D2E85" w:rsidR="005D2E85" w:rsidP="005D2E85" w:rsidRDefault="005D2E85" w14:paraId="16940986" w14:textId="77777777">
            <w:r w:rsidRPr="005D2E85">
              <w:t>Prosessori</w:t>
            </w:r>
          </w:p>
        </w:tc>
      </w:tr>
      <w:tr w:rsidRPr="005D2E85" w:rsidR="005D2E85" w:rsidTr="7F87263E" w14:paraId="61E70ABF" w14:textId="77777777">
        <w:tc>
          <w:tcPr>
            <w:tcW w:w="1795" w:type="pct"/>
            <w:tcMar/>
          </w:tcPr>
          <w:p w:rsidRPr="005D2E85" w:rsidR="005D2E85" w:rsidP="4E40B44F" w:rsidRDefault="005D2E85" w14:paraId="51E40D9D" w14:textId="445FD481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00F1C1">
              <w:rPr/>
              <w:t>Microsoft Visual Studio Enterprise 2019</w:t>
            </w:r>
          </w:p>
          <w:p w:rsidRPr="005D2E85" w:rsidR="005D2E85" w:rsidP="4E40B44F" w:rsidRDefault="005D2E85" w14:paraId="12B344DE" w14:textId="34A96698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AEDF63">
              <w:rPr/>
              <w:t>Version 16.11.10</w:t>
            </w:r>
          </w:p>
        </w:tc>
        <w:tc>
          <w:tcPr>
            <w:tcW w:w="1115" w:type="pct"/>
            <w:tcMar/>
          </w:tcPr>
          <w:p w:rsidRPr="005D2E85" w:rsidR="005D2E85" w:rsidP="005D2E85" w:rsidRDefault="005D2E85" w14:paraId="0265A48F" w14:textId="331889DA">
            <w:r w:rsidR="005D2E85">
              <w:rPr/>
              <w:t>M</w:t>
            </w:r>
            <w:r w:rsidR="4FC16F0D">
              <w:rPr/>
              <w:t>icrosoft Windows 10</w:t>
            </w:r>
          </w:p>
        </w:tc>
        <w:tc>
          <w:tcPr>
            <w:tcW w:w="1115" w:type="pct"/>
            <w:tcMar/>
          </w:tcPr>
          <w:p w:rsidRPr="005D2E85" w:rsidR="005D2E85" w:rsidP="4E40B44F" w:rsidRDefault="005D2E85" w14:paraId="1066C65D" w14:textId="64272F63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="4FC16F0D">
              <w:rPr/>
              <w:t>Itserakennettu tietokone</w:t>
            </w:r>
          </w:p>
        </w:tc>
        <w:tc>
          <w:tcPr>
            <w:tcW w:w="976" w:type="pct"/>
            <w:tcMar/>
          </w:tcPr>
          <w:p w:rsidRPr="005D2E85" w:rsidR="005D2E85" w:rsidP="4E40B44F" w:rsidRDefault="005D2E85" w14:paraId="51D48B0B" w14:textId="0D29EF98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="4FC16F0D">
              <w:rPr/>
              <w:t xml:space="preserve">AMD </w:t>
            </w:r>
            <w:proofErr w:type="spellStart"/>
            <w:r w:rsidR="4FC16F0D">
              <w:rPr/>
              <w:t>Ryzen</w:t>
            </w:r>
            <w:proofErr w:type="spellEnd"/>
            <w:r w:rsidR="4FC16F0D">
              <w:rPr/>
              <w:t xml:space="preserve"> 7 5800X</w:t>
            </w:r>
          </w:p>
        </w:tc>
      </w:tr>
      <w:tr w:rsidRPr="005D2E85" w:rsidR="005D2E85" w:rsidTr="7F87263E" w14:paraId="2652973F" w14:textId="77777777">
        <w:tc>
          <w:tcPr>
            <w:tcW w:w="1795" w:type="pct"/>
            <w:tcMar/>
          </w:tcPr>
          <w:p w:rsidRPr="005D2E85" w:rsidR="005D2E85" w:rsidP="005D2E85" w:rsidRDefault="005D2E85" w14:paraId="779434D9" w14:textId="77777777"/>
        </w:tc>
        <w:tc>
          <w:tcPr>
            <w:tcW w:w="1115" w:type="pct"/>
            <w:tcMar/>
          </w:tcPr>
          <w:p w:rsidRPr="005D2E85" w:rsidR="005D2E85" w:rsidP="005D2E85" w:rsidRDefault="005D2E85" w14:paraId="0BBC6584" w14:textId="77777777"/>
        </w:tc>
        <w:tc>
          <w:tcPr>
            <w:tcW w:w="1115" w:type="pct"/>
            <w:tcMar/>
          </w:tcPr>
          <w:p w:rsidRPr="005D2E85" w:rsidR="005D2E85" w:rsidP="005D2E85" w:rsidRDefault="005D2E85" w14:paraId="558F3605" w14:textId="77777777"/>
        </w:tc>
        <w:tc>
          <w:tcPr>
            <w:tcW w:w="976" w:type="pct"/>
            <w:tcMar/>
          </w:tcPr>
          <w:p w:rsidRPr="005D2E85" w:rsidR="005D2E85" w:rsidP="005D2E85" w:rsidRDefault="005D2E85" w14:paraId="72183914" w14:textId="77777777"/>
        </w:tc>
      </w:tr>
    </w:tbl>
    <w:p w:rsidR="005D2E85" w:rsidP="005D2E85" w:rsidRDefault="005D2E85" w14:paraId="3B6A9CF7" w14:textId="469325AD">
      <w:pPr>
        <w:pStyle w:val="Kuvaotsikko"/>
      </w:pPr>
      <w:r>
        <w:t xml:space="preserve">Taulukko </w:t>
      </w:r>
      <w:r>
        <w:fldChar w:fldCharType="begin"/>
      </w:r>
      <w:r>
        <w:instrText> SEQ Taulukko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Testausympäristön kuvaustaulukko</w:t>
      </w:r>
    </w:p>
    <w:p w:rsidR="005D2E85" w:rsidP="005D2E85" w:rsidRDefault="005D2E85" w14:paraId="6F2273FF" w14:textId="548EF86B">
      <w:pPr>
        <w:pStyle w:val="Otsikko1"/>
        <w:rPr/>
      </w:pPr>
      <w:bookmarkStart w:name="_Toc25234407" w:id="11"/>
      <w:r w:rsidR="005D2E85">
        <w:rPr/>
        <w:t>Testattavat toiminnot</w:t>
      </w:r>
      <w:bookmarkEnd w:id="11"/>
    </w:p>
    <w:p w:rsidR="10E1A419" w:rsidP="4E40B44F" w:rsidRDefault="10E1A419" w14:paraId="1EE3EA09" w14:textId="4A85445E">
      <w:pPr>
        <w:pStyle w:val="Perusteksti"/>
        <w:bidi w:val="0"/>
        <w:spacing w:before="0" w:beforeAutospacing="off" w:after="240" w:afterAutospacing="off" w:line="360" w:lineRule="auto"/>
        <w:ind w:left="0" w:right="0"/>
        <w:jc w:val="both"/>
        <w:rPr>
          <w:sz w:val="22"/>
          <w:szCs w:val="22"/>
        </w:rPr>
      </w:pPr>
      <w:r w:rsidR="10E1A419">
        <w:rPr/>
        <w:t>Kaikki toiminnot testataan.</w:t>
      </w:r>
    </w:p>
    <w:p w:rsidR="005D2E85" w:rsidP="005D2E85" w:rsidRDefault="005D2E85" w14:paraId="463842E4" w14:textId="50C9A5FF">
      <w:pPr>
        <w:pStyle w:val="Otsikko1"/>
        <w:rPr/>
      </w:pPr>
      <w:bookmarkStart w:name="_Toc25234408" w:id="12"/>
      <w:r w:rsidR="005D2E85">
        <w:rPr/>
        <w:t>Toimintojen testitapaukset ja raportointi</w:t>
      </w:r>
      <w:bookmarkEnd w:id="12"/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32"/>
        <w:gridCol w:w="2564"/>
        <w:gridCol w:w="2870"/>
        <w:gridCol w:w="2141"/>
      </w:tblGrid>
      <w:tr w:rsidR="005D2E85" w:rsidTr="7F87263E" w14:paraId="79109931" w14:textId="77777777">
        <w:tc>
          <w:tcPr>
            <w:tcW w:w="599" w:type="pct"/>
            <w:tcMar/>
          </w:tcPr>
          <w:p w:rsidR="005D2E85" w:rsidP="00740F39" w:rsidRDefault="005D2E85" w14:paraId="27E2BE2F" w14:textId="77777777">
            <w:r>
              <w:t>Nro</w:t>
            </w:r>
          </w:p>
        </w:tc>
        <w:tc>
          <w:tcPr>
            <w:tcW w:w="1489" w:type="pct"/>
            <w:tcMar/>
          </w:tcPr>
          <w:p w:rsidR="005D2E85" w:rsidP="00740F39" w:rsidRDefault="005D2E85" w14:paraId="40A6D5DC" w14:textId="77777777">
            <w:r>
              <w:t>Toiminto</w:t>
            </w:r>
          </w:p>
        </w:tc>
        <w:tc>
          <w:tcPr>
            <w:tcW w:w="1667" w:type="pct"/>
            <w:tcMar/>
          </w:tcPr>
          <w:p w:rsidR="005D2E85" w:rsidP="00740F39" w:rsidRDefault="005D2E85" w14:paraId="5B672905" w14:textId="77777777">
            <w:r>
              <w:t>Testitapaus</w:t>
            </w:r>
          </w:p>
        </w:tc>
        <w:tc>
          <w:tcPr>
            <w:tcW w:w="1244" w:type="pct"/>
            <w:tcMar/>
          </w:tcPr>
          <w:p w:rsidR="005D2E85" w:rsidP="00740F39" w:rsidRDefault="005D2E85" w14:paraId="1F9D8554" w14:textId="77777777">
            <w:r>
              <w:t>Hyväksymiskriteerit</w:t>
            </w:r>
          </w:p>
        </w:tc>
      </w:tr>
      <w:tr w:rsidR="7F87263E" w:rsidTr="7F87263E" w14:paraId="61AB4A07">
        <w:tc>
          <w:tcPr>
            <w:tcW w:w="1032" w:type="dxa"/>
            <w:tcMar/>
          </w:tcPr>
          <w:p w:rsidR="7F87263E" w:rsidP="7F87263E" w:rsidRDefault="7F87263E" w14:paraId="2D77C9FD" w14:textId="0983A1A5">
            <w:pPr>
              <w:pStyle w:val="Sisluet2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1</w:t>
            </w:r>
          </w:p>
        </w:tc>
        <w:tc>
          <w:tcPr>
            <w:tcW w:w="2564" w:type="dxa"/>
            <w:tcMar/>
          </w:tcPr>
          <w:p w:rsidR="7F87263E" w:rsidP="7F87263E" w:rsidRDefault="7F87263E" w14:paraId="4D924B9D" w14:textId="6A27FD03">
            <w:pPr>
              <w:pStyle w:val="Sisluet2"/>
              <w:ind w:left="0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Exit-valinta</w:t>
            </w:r>
          </w:p>
        </w:tc>
        <w:tc>
          <w:tcPr>
            <w:tcW w:w="2870" w:type="dxa"/>
            <w:tcMar/>
          </w:tcPr>
          <w:p w:rsidR="7F87263E" w:rsidP="7F87263E" w:rsidRDefault="7F87263E" w14:paraId="0C8A211E" w14:textId="48CA8DAF">
            <w:pPr>
              <w:pStyle w:val="ListParagraph"/>
              <w:numPr>
                <w:ilvl w:val="0"/>
                <w:numId w:val="56"/>
              </w:numPr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Valinnan toiminta</w:t>
            </w:r>
          </w:p>
        </w:tc>
        <w:tc>
          <w:tcPr>
            <w:tcW w:w="2141" w:type="dxa"/>
            <w:tcMar/>
          </w:tcPr>
          <w:p w:rsidR="7F87263E" w:rsidP="7F87263E" w:rsidRDefault="7F87263E" w14:paraId="7535309F" w14:textId="2C5515FE">
            <w:pPr>
              <w:pStyle w:val="ListParagraph"/>
              <w:numPr>
                <w:ilvl w:val="0"/>
                <w:numId w:val="55"/>
              </w:numPr>
              <w:rPr>
                <w:rFonts w:ascii="Symbol" w:hAnsi="Symbol" w:eastAsia="Symbol" w:cs="Symbo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Valinta sulkee ohjelman</w:t>
            </w:r>
          </w:p>
        </w:tc>
      </w:tr>
      <w:tr w:rsidR="7F87263E" w:rsidTr="7F87263E" w14:paraId="64712623">
        <w:tc>
          <w:tcPr>
            <w:tcW w:w="1032" w:type="dxa"/>
            <w:tcMar/>
          </w:tcPr>
          <w:p w:rsidR="7F87263E" w:rsidP="7F87263E" w:rsidRDefault="7F87263E" w14:paraId="2A103755" w14:textId="66C42F6F">
            <w:pPr>
              <w:pStyle w:val="Sisluet2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2</w:t>
            </w:r>
          </w:p>
        </w:tc>
        <w:tc>
          <w:tcPr>
            <w:tcW w:w="2564" w:type="dxa"/>
            <w:tcMar/>
          </w:tcPr>
          <w:p w:rsidR="7F87263E" w:rsidP="7F87263E" w:rsidRDefault="7F87263E" w14:paraId="1DFCAD95" w14:textId="283A01D9">
            <w:pPr>
              <w:pStyle w:val="Sisluet2"/>
              <w:ind w:left="0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Author-valinta</w:t>
            </w:r>
          </w:p>
        </w:tc>
        <w:tc>
          <w:tcPr>
            <w:tcW w:w="2870" w:type="dxa"/>
            <w:tcMar/>
          </w:tcPr>
          <w:p w:rsidR="7F87263E" w:rsidP="7F87263E" w:rsidRDefault="7F87263E" w14:paraId="2A376E28" w14:textId="49BE0244">
            <w:pPr>
              <w:pStyle w:val="ListParagraph"/>
              <w:numPr>
                <w:ilvl w:val="0"/>
                <w:numId w:val="56"/>
              </w:numPr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Valinnan toiminta</w:t>
            </w:r>
          </w:p>
        </w:tc>
        <w:tc>
          <w:tcPr>
            <w:tcW w:w="2141" w:type="dxa"/>
            <w:tcMar/>
          </w:tcPr>
          <w:p w:rsidR="7F87263E" w:rsidP="7F87263E" w:rsidRDefault="7F87263E" w14:paraId="0C57B51C" w14:textId="5D077253">
            <w:pPr>
              <w:pStyle w:val="ListParagraph"/>
              <w:numPr>
                <w:ilvl w:val="0"/>
                <w:numId w:val="54"/>
              </w:numPr>
              <w:rPr>
                <w:rFonts w:ascii="Symbol" w:hAnsi="Symbol" w:eastAsia="Symbol" w:cs="Symbo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Valinta näyttää tietoikkunan</w:t>
            </w:r>
          </w:p>
        </w:tc>
      </w:tr>
      <w:tr w:rsidR="005D2E85" w:rsidTr="7F87263E" w14:paraId="373454CE" w14:textId="77777777">
        <w:tc>
          <w:tcPr>
            <w:tcW w:w="599" w:type="pct"/>
            <w:tcMar/>
          </w:tcPr>
          <w:p w:rsidR="005D2E85" w:rsidP="00740F39" w:rsidRDefault="005D2E85" w14:paraId="0CD1D70D" w14:textId="34FC911E">
            <w:pPr>
              <w:pStyle w:val="Sisluet2"/>
            </w:pPr>
            <w:r w:rsidR="7F87263E">
              <w:rPr/>
              <w:t>3</w:t>
            </w:r>
          </w:p>
        </w:tc>
        <w:tc>
          <w:tcPr>
            <w:tcW w:w="1489" w:type="pct"/>
            <w:tcMar/>
          </w:tcPr>
          <w:p w:rsidR="005D2E85" w:rsidP="4E40B44F" w:rsidRDefault="005D2E85" w14:paraId="6933D713" w14:textId="52112687">
            <w:pPr>
              <w:pStyle w:val="Sisluet2"/>
              <w:ind w:left="0"/>
            </w:pPr>
            <w:r w:rsidR="0F2CC22D">
              <w:rPr/>
              <w:t>Etunimikenttä</w:t>
            </w:r>
          </w:p>
        </w:tc>
        <w:tc>
          <w:tcPr>
            <w:tcW w:w="1667" w:type="pct"/>
            <w:tcMar/>
          </w:tcPr>
          <w:p w:rsidR="005D2E85" w:rsidP="7F87263E" w:rsidRDefault="005D2E85" w14:paraId="04CEED71" w14:textId="07C8D988">
            <w:pPr>
              <w:pStyle w:val="ListParagraph"/>
              <w:numPr>
                <w:ilvl w:val="0"/>
                <w:numId w:val="56"/>
              </w:numPr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44371F28">
              <w:rPr>
                <w:b w:val="0"/>
                <w:bCs w:val="0"/>
                <w:sz w:val="22"/>
                <w:szCs w:val="22"/>
              </w:rPr>
              <w:t>Kentän käyttö</w:t>
            </w:r>
          </w:p>
        </w:tc>
        <w:tc>
          <w:tcPr>
            <w:tcW w:w="1244" w:type="pct"/>
            <w:tcMar/>
          </w:tcPr>
          <w:p w:rsidR="005D2E85" w:rsidP="4E40B44F" w:rsidRDefault="005D2E85" w14:paraId="1177ACFE" w14:textId="397216BC">
            <w:pPr>
              <w:pStyle w:val="ListParagraph"/>
              <w:numPr>
                <w:ilvl w:val="0"/>
                <w:numId w:val="43"/>
              </w:numPr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="44371F28">
              <w:rPr>
                <w:b w:val="0"/>
                <w:bCs w:val="0"/>
              </w:rPr>
              <w:t>Kenttää voi käyttää</w:t>
            </w:r>
          </w:p>
        </w:tc>
      </w:tr>
      <w:tr w:rsidR="005D2E85" w:rsidTr="7F87263E" w14:paraId="40D83E3F" w14:textId="77777777">
        <w:tc>
          <w:tcPr>
            <w:tcW w:w="599" w:type="pct"/>
            <w:tcMar/>
          </w:tcPr>
          <w:p w:rsidR="005D2E85" w:rsidP="7F87263E" w:rsidRDefault="005D2E85" w14:paraId="6DA63614" w14:textId="43AA29E0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b w:val="0"/>
                <w:bCs w:val="0"/>
                <w:sz w:val="22"/>
                <w:szCs w:val="22"/>
              </w:rPr>
            </w:pPr>
            <w:r w:rsidR="7F87263E">
              <w:rPr>
                <w:b w:val="0"/>
                <w:bCs w:val="0"/>
              </w:rPr>
              <w:t>4</w:t>
            </w:r>
          </w:p>
        </w:tc>
        <w:tc>
          <w:tcPr>
            <w:tcW w:w="1489" w:type="pct"/>
            <w:tcMar/>
          </w:tcPr>
          <w:p w:rsidR="005D2E85" w:rsidP="4E40B44F" w:rsidRDefault="005D2E85" w14:paraId="1C7595E7" w14:textId="5B6EA9E5">
            <w:pPr>
              <w:rPr>
                <w:b w:val="0"/>
                <w:bCs w:val="0"/>
              </w:rPr>
            </w:pPr>
            <w:r w:rsidR="44371F28">
              <w:rPr>
                <w:b w:val="0"/>
                <w:bCs w:val="0"/>
              </w:rPr>
              <w:t>Sukunimikenttä</w:t>
            </w:r>
          </w:p>
        </w:tc>
        <w:tc>
          <w:tcPr>
            <w:tcW w:w="1667" w:type="pct"/>
            <w:tcMar/>
          </w:tcPr>
          <w:p w:rsidR="005D2E85" w:rsidP="7F87263E" w:rsidRDefault="005D2E85" w14:paraId="6604837A" w14:textId="5EE6A651">
            <w:pPr>
              <w:pStyle w:val="ListParagraph"/>
              <w:numPr>
                <w:ilvl w:val="0"/>
                <w:numId w:val="5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Kentän käyttö</w:t>
            </w:r>
          </w:p>
        </w:tc>
        <w:tc>
          <w:tcPr>
            <w:tcW w:w="1244" w:type="pct"/>
            <w:tcMar/>
          </w:tcPr>
          <w:p w:rsidR="005D2E85" w:rsidP="7F87263E" w:rsidRDefault="005D2E85" w14:paraId="5634C0E0" w14:textId="092BF072">
            <w:pPr>
              <w:pStyle w:val="ListParagraph"/>
              <w:numPr>
                <w:ilvl w:val="0"/>
                <w:numId w:val="48"/>
              </w:numPr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44371F28">
              <w:rPr>
                <w:b w:val="0"/>
                <w:bCs w:val="0"/>
                <w:sz w:val="22"/>
                <w:szCs w:val="22"/>
              </w:rPr>
              <w:t>Nappia voi käyttää</w:t>
            </w:r>
          </w:p>
        </w:tc>
      </w:tr>
      <w:tr w:rsidR="7F87263E" w:rsidTr="7F87263E" w14:paraId="0494F071">
        <w:tc>
          <w:tcPr>
            <w:tcW w:w="1032" w:type="dxa"/>
            <w:tcMar/>
          </w:tcPr>
          <w:p w:rsidR="7F87263E" w:rsidP="7F87263E" w:rsidRDefault="7F87263E" w14:paraId="3A0F450F" w14:textId="280B3F75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2564" w:type="dxa"/>
            <w:tcMar/>
          </w:tcPr>
          <w:p w:rsidR="7F87263E" w:rsidP="7F87263E" w:rsidRDefault="7F87263E" w14:paraId="0CA5909F" w14:textId="29D43042">
            <w:pPr>
              <w:pStyle w:val="Normaali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Kirjautumis- ja rekisteröitymisradionapit</w:t>
            </w:r>
          </w:p>
        </w:tc>
        <w:tc>
          <w:tcPr>
            <w:tcW w:w="2870" w:type="dxa"/>
            <w:tcMar/>
          </w:tcPr>
          <w:p w:rsidR="7F87263E" w:rsidP="7F87263E" w:rsidRDefault="7F87263E" w14:paraId="51695DF7" w14:textId="5EB824B9">
            <w:pPr>
              <w:pStyle w:val="ListParagraph"/>
              <w:numPr>
                <w:ilvl w:val="0"/>
                <w:numId w:val="56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Nappien käyttö</w:t>
            </w:r>
          </w:p>
          <w:p w:rsidR="7F87263E" w:rsidP="7F87263E" w:rsidRDefault="7F87263E" w14:paraId="53F135E7" w14:textId="365331B2">
            <w:pPr>
              <w:pStyle w:val="Normaali"/>
              <w:spacing w:line="259" w:lineRule="auto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5.1. Nappien toiminta</w:t>
            </w:r>
          </w:p>
        </w:tc>
        <w:tc>
          <w:tcPr>
            <w:tcW w:w="2141" w:type="dxa"/>
            <w:tcMar/>
          </w:tcPr>
          <w:p w:rsidR="7F87263E" w:rsidP="7F87263E" w:rsidRDefault="7F87263E" w14:paraId="290C2869" w14:textId="6B796F34">
            <w:pPr>
              <w:pStyle w:val="ListParagraph"/>
              <w:numPr>
                <w:ilvl w:val="0"/>
                <w:numId w:val="48"/>
              </w:numPr>
              <w:rPr>
                <w:rFonts w:ascii="Symbol" w:hAnsi="Symbol" w:eastAsia="Symbol" w:cs="Symbo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Nappeja voi käyttää</w:t>
            </w:r>
          </w:p>
          <w:p w:rsidR="7F87263E" w:rsidP="7F87263E" w:rsidRDefault="7F87263E" w14:paraId="554DF1F0" w14:textId="2928DD24">
            <w:pPr>
              <w:pStyle w:val="ListParagraph"/>
              <w:numPr>
                <w:ilvl w:val="0"/>
                <w:numId w:val="48"/>
              </w:numPr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Napit ovat toisensa poissulkevia</w:t>
            </w:r>
          </w:p>
        </w:tc>
      </w:tr>
      <w:tr w:rsidR="7F87263E" w:rsidTr="7F87263E" w14:paraId="7C5EF39F">
        <w:tc>
          <w:tcPr>
            <w:tcW w:w="1032" w:type="dxa"/>
            <w:tcMar/>
          </w:tcPr>
          <w:p w:rsidR="7F87263E" w:rsidP="7F87263E" w:rsidRDefault="7F87263E" w14:paraId="0FD61CCC" w14:textId="63C9A91E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2564" w:type="dxa"/>
            <w:tcMar/>
          </w:tcPr>
          <w:p w:rsidR="7F87263E" w:rsidP="7F87263E" w:rsidRDefault="7F87263E" w14:paraId="7D513101" w14:textId="292A5DB8">
            <w:pPr>
              <w:pStyle w:val="Normaali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Kirjautumis- tai rekisteröintinappi</w:t>
            </w:r>
          </w:p>
        </w:tc>
        <w:tc>
          <w:tcPr>
            <w:tcW w:w="2870" w:type="dxa"/>
            <w:tcMar/>
          </w:tcPr>
          <w:p w:rsidR="7F87263E" w:rsidP="7F87263E" w:rsidRDefault="7F87263E" w14:paraId="6B26BC9B" w14:textId="1D28E9ED">
            <w:pPr>
              <w:pStyle w:val="ListParagraph"/>
              <w:numPr>
                <w:ilvl w:val="0"/>
                <w:numId w:val="56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Napin käyttö</w:t>
            </w:r>
          </w:p>
          <w:p w:rsidR="7F87263E" w:rsidP="7F87263E" w:rsidRDefault="7F87263E" w14:paraId="546BD234" w14:textId="22BE6210">
            <w:pPr>
              <w:pStyle w:val="Normaali"/>
              <w:spacing w:line="259" w:lineRule="auto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6.1. Napin toiminta</w:t>
            </w:r>
          </w:p>
        </w:tc>
        <w:tc>
          <w:tcPr>
            <w:tcW w:w="2141" w:type="dxa"/>
            <w:tcMar/>
          </w:tcPr>
          <w:p w:rsidR="7F87263E" w:rsidP="7F87263E" w:rsidRDefault="7F87263E" w14:paraId="7681858B" w14:textId="28441889">
            <w:pPr>
              <w:pStyle w:val="ListParagraph"/>
              <w:numPr>
                <w:ilvl w:val="0"/>
                <w:numId w:val="48"/>
              </w:numPr>
              <w:rPr>
                <w:rFonts w:ascii="Symbol" w:hAnsi="Symbol" w:eastAsia="Symbol" w:cs="Symbo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Nappia voi käyttää</w:t>
            </w:r>
          </w:p>
          <w:p w:rsidR="7F87263E" w:rsidP="7F87263E" w:rsidRDefault="7F87263E" w14:paraId="6BC7B167" w14:textId="0D2359FE">
            <w:pPr>
              <w:pStyle w:val="ListParagraph"/>
              <w:numPr>
                <w:ilvl w:val="0"/>
                <w:numId w:val="48"/>
              </w:numPr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Napin</w:t>
            </w:r>
            <w:r w:rsidRPr="7F87263E" w:rsidR="7F87263E">
              <w:rPr>
                <w:b w:val="0"/>
                <w:bCs w:val="0"/>
                <w:sz w:val="22"/>
                <w:szCs w:val="22"/>
              </w:rPr>
              <w:t xml:space="preserve"> painaminen joko näyttää pelaajalle virheen tai sallii pelin pelaamisen</w:t>
            </w:r>
          </w:p>
        </w:tc>
      </w:tr>
      <w:tr w:rsidR="7F87263E" w:rsidTr="7F87263E" w14:paraId="54F6683A">
        <w:tc>
          <w:tcPr>
            <w:tcW w:w="1032" w:type="dxa"/>
            <w:tcMar/>
          </w:tcPr>
          <w:p w:rsidR="7F87263E" w:rsidP="7F87263E" w:rsidRDefault="7F87263E" w14:paraId="31326793" w14:textId="38DB134A">
            <w:pPr>
              <w:pStyle w:val="Normaali"/>
              <w:spacing w:line="259" w:lineRule="auto"/>
              <w:jc w:val="righ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2564" w:type="dxa"/>
            <w:tcMar/>
          </w:tcPr>
          <w:p w:rsidR="7F87263E" w:rsidP="7F87263E" w:rsidRDefault="7F87263E" w14:paraId="1514BD8E" w14:textId="6AAA6C8E">
            <w:pPr>
              <w:pStyle w:val="Normaali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Peliruutunapit</w:t>
            </w:r>
          </w:p>
        </w:tc>
        <w:tc>
          <w:tcPr>
            <w:tcW w:w="2870" w:type="dxa"/>
            <w:tcMar/>
          </w:tcPr>
          <w:p w:rsidR="7F87263E" w:rsidP="7F87263E" w:rsidRDefault="7F87263E" w14:paraId="66DE6221" w14:textId="31B31ADF">
            <w:pPr>
              <w:pStyle w:val="ListParagraph"/>
              <w:numPr>
                <w:ilvl w:val="0"/>
                <w:numId w:val="56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Nappien käyttö</w:t>
            </w:r>
          </w:p>
          <w:p w:rsidR="7F87263E" w:rsidP="7F87263E" w:rsidRDefault="7F87263E" w14:paraId="5716D451" w14:textId="78F92C13">
            <w:pPr>
              <w:pStyle w:val="Normaali"/>
              <w:spacing w:line="259" w:lineRule="auto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7.1. Nappien toiminta</w:t>
            </w:r>
          </w:p>
        </w:tc>
        <w:tc>
          <w:tcPr>
            <w:tcW w:w="2141" w:type="dxa"/>
            <w:tcMar/>
          </w:tcPr>
          <w:p w:rsidR="7F87263E" w:rsidP="7F87263E" w:rsidRDefault="7F87263E" w14:paraId="457EE2CA" w14:textId="6ACB9D3E">
            <w:pPr>
              <w:pStyle w:val="ListParagraph"/>
              <w:numPr>
                <w:ilvl w:val="0"/>
                <w:numId w:val="58"/>
              </w:numPr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Nappeja voi käyttää</w:t>
            </w:r>
          </w:p>
          <w:p w:rsidR="7F87263E" w:rsidP="7F87263E" w:rsidRDefault="7F87263E" w14:paraId="3D068F7E" w14:textId="3848CC2A">
            <w:pPr>
              <w:pStyle w:val="ListParagraph"/>
              <w:numPr>
                <w:ilvl w:val="0"/>
                <w:numId w:val="58"/>
              </w:numPr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Napin tekstiksi muuttuu “X” ja napin käyttö estetään</w:t>
            </w:r>
          </w:p>
        </w:tc>
      </w:tr>
      <w:tr w:rsidR="7F87263E" w:rsidTr="7F87263E" w14:paraId="737A23EF">
        <w:tc>
          <w:tcPr>
            <w:tcW w:w="1032" w:type="dxa"/>
            <w:tcMar/>
          </w:tcPr>
          <w:p w:rsidR="7F87263E" w:rsidP="7F87263E" w:rsidRDefault="7F87263E" w14:paraId="73FC78C1" w14:textId="1896BBE6">
            <w:pPr>
              <w:pStyle w:val="Normaali"/>
              <w:spacing w:line="259" w:lineRule="auto"/>
              <w:jc w:val="righ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2564" w:type="dxa"/>
            <w:tcMar/>
          </w:tcPr>
          <w:p w:rsidR="7F87263E" w:rsidP="7F87263E" w:rsidRDefault="7F87263E" w14:paraId="08F43DF8" w14:textId="3EA19C08">
            <w:pPr>
              <w:pStyle w:val="Normaali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7F87263E" w:rsidR="7F87263E">
              <w:rPr>
                <w:b w:val="0"/>
                <w:bCs w:val="0"/>
                <w:sz w:val="22"/>
                <w:szCs w:val="22"/>
              </w:rPr>
              <w:t>Change</w:t>
            </w:r>
            <w:proofErr w:type="spellEnd"/>
            <w:r w:rsidRPr="7F87263E" w:rsidR="7F87263E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F87263E" w:rsidR="7F87263E">
              <w:rPr>
                <w:b w:val="0"/>
                <w:bCs w:val="0"/>
                <w:sz w:val="22"/>
                <w:szCs w:val="22"/>
              </w:rPr>
              <w:t>player</w:t>
            </w:r>
            <w:proofErr w:type="spellEnd"/>
            <w:r w:rsidRPr="7F87263E" w:rsidR="7F87263E">
              <w:rPr>
                <w:b w:val="0"/>
                <w:bCs w:val="0"/>
                <w:sz w:val="22"/>
                <w:szCs w:val="22"/>
              </w:rPr>
              <w:t xml:space="preserve"> –valinta</w:t>
            </w:r>
          </w:p>
        </w:tc>
        <w:tc>
          <w:tcPr>
            <w:tcW w:w="2870" w:type="dxa"/>
            <w:tcMar/>
          </w:tcPr>
          <w:p w:rsidR="7F87263E" w:rsidP="7F87263E" w:rsidRDefault="7F87263E" w14:paraId="3C1D5AA8" w14:textId="43064EFE">
            <w:pPr>
              <w:pStyle w:val="ListParagraph"/>
              <w:numPr>
                <w:ilvl w:val="0"/>
                <w:numId w:val="56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Valinnan toiminta</w:t>
            </w:r>
          </w:p>
        </w:tc>
        <w:tc>
          <w:tcPr>
            <w:tcW w:w="2141" w:type="dxa"/>
            <w:tcMar/>
          </w:tcPr>
          <w:p w:rsidR="7F87263E" w:rsidP="7F87263E" w:rsidRDefault="7F87263E" w14:paraId="59E1FD39" w14:textId="5AEAB2C2">
            <w:pPr>
              <w:pStyle w:val="ListParagraph"/>
              <w:numPr>
                <w:ilvl w:val="0"/>
                <w:numId w:val="58"/>
              </w:numPr>
              <w:rPr>
                <w:rFonts w:ascii="Symbol" w:hAnsi="Symbol" w:eastAsia="Symbol" w:cs="Symbo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Valinta näyttää kirjautumisikkunan</w:t>
            </w:r>
          </w:p>
        </w:tc>
      </w:tr>
      <w:tr w:rsidR="7F87263E" w:rsidTr="7F87263E" w14:paraId="3356C21C">
        <w:tc>
          <w:tcPr>
            <w:tcW w:w="1032" w:type="dxa"/>
            <w:tcMar/>
          </w:tcPr>
          <w:p w:rsidR="7F87263E" w:rsidP="7F87263E" w:rsidRDefault="7F87263E" w14:paraId="4BC7F740" w14:textId="4963A0E1">
            <w:pPr>
              <w:pStyle w:val="Normaali"/>
              <w:spacing w:line="259" w:lineRule="auto"/>
              <w:jc w:val="righ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tcW w:w="2564" w:type="dxa"/>
            <w:tcMar/>
          </w:tcPr>
          <w:p w:rsidR="7F87263E" w:rsidP="7F87263E" w:rsidRDefault="7F87263E" w14:paraId="4CDE6792" w14:textId="1A2F47A2">
            <w:pPr>
              <w:pStyle w:val="Normaali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Pelin päättymisikkuna</w:t>
            </w:r>
          </w:p>
        </w:tc>
        <w:tc>
          <w:tcPr>
            <w:tcW w:w="2870" w:type="dxa"/>
            <w:tcMar/>
          </w:tcPr>
          <w:p w:rsidR="7F87263E" w:rsidP="7F87263E" w:rsidRDefault="7F87263E" w14:paraId="7E999F28" w14:textId="54394D1C">
            <w:pPr>
              <w:pStyle w:val="ListParagraph"/>
              <w:numPr>
                <w:ilvl w:val="0"/>
                <w:numId w:val="56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Pelin tulos</w:t>
            </w:r>
          </w:p>
          <w:p w:rsidR="7F87263E" w:rsidP="7F87263E" w:rsidRDefault="7F87263E" w14:paraId="24C63CA9" w14:textId="131ED6CB">
            <w:pPr>
              <w:pStyle w:val="Normaali"/>
              <w:spacing w:line="259" w:lineRule="auto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9.1. ‘</w:t>
            </w:r>
            <w:proofErr w:type="spellStart"/>
            <w:r w:rsidRPr="7F87263E" w:rsidR="7F87263E">
              <w:rPr>
                <w:b w:val="0"/>
                <w:bCs w:val="0"/>
                <w:sz w:val="22"/>
                <w:szCs w:val="22"/>
              </w:rPr>
              <w:t>Yes</w:t>
            </w:r>
            <w:proofErr w:type="spellEnd"/>
            <w:r w:rsidRPr="7F87263E" w:rsidR="7F87263E">
              <w:rPr>
                <w:b w:val="0"/>
                <w:bCs w:val="0"/>
                <w:sz w:val="22"/>
                <w:szCs w:val="22"/>
              </w:rPr>
              <w:t>’-valinta</w:t>
            </w:r>
          </w:p>
          <w:p w:rsidR="7F87263E" w:rsidP="7F87263E" w:rsidRDefault="7F87263E" w14:paraId="14E3C3E0" w14:textId="04A33775">
            <w:pPr>
              <w:pStyle w:val="Normaali"/>
              <w:spacing w:line="259" w:lineRule="auto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9.2. ‘No’-valinta</w:t>
            </w:r>
          </w:p>
        </w:tc>
        <w:tc>
          <w:tcPr>
            <w:tcW w:w="2141" w:type="dxa"/>
            <w:tcMar/>
          </w:tcPr>
          <w:p w:rsidR="7F87263E" w:rsidP="7F87263E" w:rsidRDefault="7F87263E" w14:paraId="18333853" w14:textId="4C352812">
            <w:pPr>
              <w:pStyle w:val="ListParagraph"/>
              <w:numPr>
                <w:ilvl w:val="0"/>
                <w:numId w:val="58"/>
              </w:numPr>
              <w:rPr>
                <w:rFonts w:ascii="Symbol" w:hAnsi="Symbol" w:eastAsia="Symbol" w:cs="Symbo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Ikkuna kertoo pelin tuloksen oikein</w:t>
            </w:r>
          </w:p>
          <w:p w:rsidR="7F87263E" w:rsidP="7F87263E" w:rsidRDefault="7F87263E" w14:paraId="5AD2497E" w14:textId="3636C788">
            <w:pPr>
              <w:pStyle w:val="ListParagraph"/>
              <w:numPr>
                <w:ilvl w:val="0"/>
                <w:numId w:val="58"/>
              </w:numPr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Valinta</w:t>
            </w:r>
            <w:r w:rsidRPr="7F87263E" w:rsidR="7F87263E">
              <w:rPr>
                <w:b w:val="0"/>
                <w:bCs w:val="0"/>
                <w:sz w:val="22"/>
                <w:szCs w:val="22"/>
              </w:rPr>
              <w:t xml:space="preserve"> sallii pelaamisen</w:t>
            </w:r>
          </w:p>
          <w:p w:rsidR="7F87263E" w:rsidP="7F87263E" w:rsidRDefault="7F87263E" w14:paraId="44342393" w14:textId="6B6EEB0D">
            <w:pPr>
              <w:pStyle w:val="ListParagraph"/>
              <w:numPr>
                <w:ilvl w:val="0"/>
                <w:numId w:val="58"/>
              </w:numPr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Valinta ei salli pelaamista</w:t>
            </w:r>
          </w:p>
        </w:tc>
      </w:tr>
      <w:tr w:rsidR="7F87263E" w:rsidTr="7F87263E" w14:paraId="1BDE9AF9">
        <w:tc>
          <w:tcPr>
            <w:tcW w:w="1032" w:type="dxa"/>
            <w:tcMar/>
          </w:tcPr>
          <w:p w:rsidR="7F87263E" w:rsidP="7F87263E" w:rsidRDefault="7F87263E" w14:paraId="2B8D975D" w14:textId="7DE1EC13">
            <w:pPr>
              <w:pStyle w:val="Normaali"/>
              <w:spacing w:line="259" w:lineRule="auto"/>
              <w:jc w:val="right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564" w:type="dxa"/>
            <w:tcMar/>
          </w:tcPr>
          <w:p w:rsidR="7F87263E" w:rsidP="7F87263E" w:rsidRDefault="7F87263E" w14:paraId="1C9CCE44" w14:textId="1ADB5AD0">
            <w:pPr>
              <w:pStyle w:val="Normaali"/>
              <w:rPr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New-valinta</w:t>
            </w:r>
          </w:p>
        </w:tc>
        <w:tc>
          <w:tcPr>
            <w:tcW w:w="2870" w:type="dxa"/>
            <w:tcMar/>
          </w:tcPr>
          <w:p w:rsidR="7F87263E" w:rsidP="7F87263E" w:rsidRDefault="7F87263E" w14:paraId="774C8480" w14:textId="526D4D3A">
            <w:pPr>
              <w:pStyle w:val="ListParagraph"/>
              <w:numPr>
                <w:ilvl w:val="0"/>
                <w:numId w:val="56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Valinnan toiminta</w:t>
            </w:r>
          </w:p>
        </w:tc>
        <w:tc>
          <w:tcPr>
            <w:tcW w:w="2141" w:type="dxa"/>
            <w:tcMar/>
          </w:tcPr>
          <w:p w:rsidR="7F87263E" w:rsidP="7F87263E" w:rsidRDefault="7F87263E" w14:paraId="6EC74DB2" w14:textId="5C1887A1">
            <w:pPr>
              <w:pStyle w:val="ListParagraph"/>
              <w:numPr>
                <w:ilvl w:val="0"/>
                <w:numId w:val="58"/>
              </w:numPr>
              <w:rPr>
                <w:rFonts w:ascii="Symbol" w:hAnsi="Symbol" w:eastAsia="Symbol" w:cs="Symbol"/>
                <w:b w:val="0"/>
                <w:bCs w:val="0"/>
                <w:sz w:val="22"/>
                <w:szCs w:val="22"/>
              </w:rPr>
            </w:pPr>
            <w:r w:rsidRPr="7F87263E" w:rsidR="7F87263E">
              <w:rPr>
                <w:b w:val="0"/>
                <w:bCs w:val="0"/>
                <w:sz w:val="22"/>
                <w:szCs w:val="22"/>
              </w:rPr>
              <w:t>Valinta nollaa pelilaudan</w:t>
            </w:r>
          </w:p>
        </w:tc>
      </w:tr>
    </w:tbl>
    <w:p w:rsidR="005D2E85" w:rsidP="005D2E85" w:rsidRDefault="005D2E85" w14:paraId="7EF385B2" w14:textId="15235201">
      <w:pPr>
        <w:pStyle w:val="Kuvaotsikko"/>
      </w:pPr>
      <w:r>
        <w:t xml:space="preserve">Taulukko </w:t>
      </w:r>
      <w:r>
        <w:fldChar w:fldCharType="begin"/>
      </w:r>
      <w:r>
        <w:instrText> SEQ Taulukko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Testausraporttitaulukko 1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23"/>
        <w:gridCol w:w="3644"/>
        <w:gridCol w:w="4140"/>
      </w:tblGrid>
      <w:tr w:rsidRPr="005D2E85" w:rsidR="005D2E85" w:rsidTr="7F87263E" w14:paraId="2B72ADD3" w14:textId="77777777">
        <w:tc>
          <w:tcPr>
            <w:tcW w:w="478" w:type="pct"/>
            <w:tcMar/>
          </w:tcPr>
          <w:p w:rsidRPr="005D2E85" w:rsidR="005D2E85" w:rsidP="005D2E85" w:rsidRDefault="005D2E85" w14:paraId="79CCB39C" w14:textId="77777777">
            <w:r w:rsidRPr="005D2E85">
              <w:t>Nro</w:t>
            </w:r>
          </w:p>
        </w:tc>
        <w:tc>
          <w:tcPr>
            <w:tcW w:w="2117" w:type="pct"/>
            <w:tcMar/>
          </w:tcPr>
          <w:p w:rsidRPr="005D2E85" w:rsidR="005D2E85" w:rsidP="005D2E85" w:rsidRDefault="005D2E85" w14:paraId="3D135CDC" w14:textId="77777777">
            <w:r w:rsidRPr="005D2E85">
              <w:t>OK/FAIL</w:t>
            </w:r>
          </w:p>
        </w:tc>
        <w:tc>
          <w:tcPr>
            <w:tcW w:w="2405" w:type="pct"/>
            <w:tcMar/>
          </w:tcPr>
          <w:p w:rsidRPr="005D2E85" w:rsidR="005D2E85" w:rsidP="005D2E85" w:rsidRDefault="005D2E85" w14:paraId="2ADE410F" w14:textId="37FA1FE2">
            <w:r w:rsidR="005D2E85">
              <w:rPr/>
              <w:t xml:space="preserve">Kuvaus (jos </w:t>
            </w:r>
            <w:r w:rsidR="005D2E85">
              <w:rPr/>
              <w:t>F</w:t>
            </w:r>
            <w:r w:rsidR="703416B1">
              <w:rPr/>
              <w:t>AIL</w:t>
            </w:r>
            <w:r w:rsidR="005D2E85">
              <w:rPr/>
              <w:t>)</w:t>
            </w:r>
          </w:p>
        </w:tc>
      </w:tr>
      <w:tr w:rsidRPr="005D2E85" w:rsidR="005D2E85" w:rsidTr="7F87263E" w14:paraId="3193D66B" w14:textId="77777777">
        <w:tc>
          <w:tcPr>
            <w:tcW w:w="478" w:type="pct"/>
            <w:tcMar/>
          </w:tcPr>
          <w:p w:rsidRPr="005D2E85" w:rsidR="005D2E85" w:rsidP="005D2E85" w:rsidRDefault="005D2E85" w14:paraId="6983352B" w14:textId="3FE694A9">
            <w:r w:rsidR="585F552C">
              <w:rPr/>
              <w:t>1</w:t>
            </w:r>
          </w:p>
        </w:tc>
        <w:tc>
          <w:tcPr>
            <w:tcW w:w="2117" w:type="pct"/>
            <w:tcMar/>
          </w:tcPr>
          <w:p w:rsidRPr="005D2E85" w:rsidR="005D2E85" w:rsidP="4E40B44F" w:rsidRDefault="005D2E85" w14:paraId="699B9154" w14:textId="6DB5601D">
            <w:pPr>
              <w:pStyle w:val="Normaa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="27ECC415">
              <w:rPr/>
              <w:t xml:space="preserve">OK, 18.02.2022, </w:t>
            </w:r>
            <w:proofErr w:type="spellStart"/>
            <w:r w:rsidR="27ECC415">
              <w:rPr/>
              <w:t>TKi</w:t>
            </w:r>
            <w:proofErr w:type="spellEnd"/>
          </w:p>
        </w:tc>
        <w:tc>
          <w:tcPr>
            <w:tcW w:w="2405" w:type="pct"/>
            <w:tcMar/>
          </w:tcPr>
          <w:p w:rsidRPr="005D2E85" w:rsidR="005D2E85" w:rsidP="005D2E85" w:rsidRDefault="005D2E85" w14:paraId="10233423" w14:noSpellErr="1" w14:textId="55830175"/>
        </w:tc>
      </w:tr>
      <w:tr w:rsidRPr="005D2E85" w:rsidR="005D2E85" w:rsidTr="7F87263E" w14:paraId="1FB669E3" w14:textId="77777777">
        <w:tc>
          <w:tcPr>
            <w:tcW w:w="478" w:type="pct"/>
            <w:tcMar/>
          </w:tcPr>
          <w:p w:rsidRPr="005D2E85" w:rsidR="005D2E85" w:rsidP="005D2E85" w:rsidRDefault="005D2E85" w14:paraId="0F958717" w14:textId="1B0672B5">
            <w:r w:rsidR="10D22316">
              <w:rPr/>
              <w:t>2</w:t>
            </w:r>
          </w:p>
        </w:tc>
        <w:tc>
          <w:tcPr>
            <w:tcW w:w="2117" w:type="pct"/>
            <w:tcMar/>
          </w:tcPr>
          <w:p w:rsidRPr="005D2E85" w:rsidR="005D2E85" w:rsidP="005D2E85" w:rsidRDefault="005D2E85" w14:paraId="766C2404" w14:textId="36F25B81">
            <w:r w:rsidR="5FC96CAD">
              <w:rPr/>
              <w:t>OK, 18.02.2022, TKi</w:t>
            </w:r>
          </w:p>
        </w:tc>
        <w:tc>
          <w:tcPr>
            <w:tcW w:w="2405" w:type="pct"/>
            <w:tcMar/>
          </w:tcPr>
          <w:p w:rsidRPr="005D2E85" w:rsidR="005D2E85" w:rsidP="005D2E85" w:rsidRDefault="005D2E85" w14:paraId="2DAEA32B" w14:textId="77777777"/>
        </w:tc>
      </w:tr>
      <w:tr w:rsidR="7F87263E" w:rsidTr="7F87263E" w14:paraId="46CF54D6">
        <w:tc>
          <w:tcPr>
            <w:tcW w:w="823" w:type="dxa"/>
            <w:tcMar/>
          </w:tcPr>
          <w:p w:rsidR="7F87263E" w:rsidP="7F87263E" w:rsidRDefault="7F87263E" w14:paraId="69CD76D7" w14:textId="0577FD78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3</w:t>
            </w:r>
          </w:p>
        </w:tc>
        <w:tc>
          <w:tcPr>
            <w:tcW w:w="3644" w:type="dxa"/>
            <w:tcMar/>
          </w:tcPr>
          <w:p w:rsidR="7F87263E" w:rsidP="7F87263E" w:rsidRDefault="7F87263E" w14:paraId="50BD681B" w14:textId="1AB3C551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OK, 18.02.2022, TKi</w:t>
            </w:r>
          </w:p>
        </w:tc>
        <w:tc>
          <w:tcPr>
            <w:tcW w:w="4140" w:type="dxa"/>
            <w:tcMar/>
          </w:tcPr>
          <w:p w:rsidR="7F87263E" w:rsidP="7F87263E" w:rsidRDefault="7F87263E" w14:paraId="69BCDEBF" w14:textId="064A6C0C">
            <w:pPr>
              <w:pStyle w:val="Normaali"/>
              <w:rPr>
                <w:sz w:val="22"/>
                <w:szCs w:val="22"/>
              </w:rPr>
            </w:pPr>
          </w:p>
        </w:tc>
      </w:tr>
      <w:tr w:rsidR="7F87263E" w:rsidTr="7F87263E" w14:paraId="2FD4D637">
        <w:tc>
          <w:tcPr>
            <w:tcW w:w="823" w:type="dxa"/>
            <w:tcMar/>
          </w:tcPr>
          <w:p w:rsidR="7F87263E" w:rsidP="7F87263E" w:rsidRDefault="7F87263E" w14:paraId="0C393CA1" w14:textId="57E46D30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4</w:t>
            </w:r>
          </w:p>
        </w:tc>
        <w:tc>
          <w:tcPr>
            <w:tcW w:w="3644" w:type="dxa"/>
            <w:tcMar/>
          </w:tcPr>
          <w:p w:rsidR="7F87263E" w:rsidP="7F87263E" w:rsidRDefault="7F87263E" w14:paraId="1BE9FE4B" w14:textId="1930CB9B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OK, 18.02.2022, TKi</w:t>
            </w:r>
          </w:p>
        </w:tc>
        <w:tc>
          <w:tcPr>
            <w:tcW w:w="4140" w:type="dxa"/>
            <w:tcMar/>
          </w:tcPr>
          <w:p w:rsidR="7F87263E" w:rsidP="7F87263E" w:rsidRDefault="7F87263E" w14:paraId="1F5B9661" w14:textId="5CB07D98">
            <w:pPr>
              <w:pStyle w:val="Normaali"/>
              <w:rPr>
                <w:sz w:val="22"/>
                <w:szCs w:val="22"/>
              </w:rPr>
            </w:pPr>
          </w:p>
        </w:tc>
      </w:tr>
      <w:tr w:rsidR="7F87263E" w:rsidTr="7F87263E" w14:paraId="23EEEFCC">
        <w:tc>
          <w:tcPr>
            <w:tcW w:w="823" w:type="dxa"/>
            <w:tcMar/>
          </w:tcPr>
          <w:p w:rsidR="7F87263E" w:rsidP="7F87263E" w:rsidRDefault="7F87263E" w14:paraId="331578DA" w14:textId="727D2A1B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5</w:t>
            </w:r>
          </w:p>
        </w:tc>
        <w:tc>
          <w:tcPr>
            <w:tcW w:w="3644" w:type="dxa"/>
            <w:tcMar/>
          </w:tcPr>
          <w:p w:rsidR="7F87263E" w:rsidP="7F87263E" w:rsidRDefault="7F87263E" w14:paraId="25DC1481" w14:textId="2DD53E7E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 xml:space="preserve">OK, 18.02.2022, </w:t>
            </w:r>
            <w:r w:rsidRPr="7F87263E" w:rsidR="7F87263E">
              <w:rPr>
                <w:sz w:val="22"/>
                <w:szCs w:val="22"/>
              </w:rPr>
              <w:t>TKi</w:t>
            </w:r>
          </w:p>
        </w:tc>
        <w:tc>
          <w:tcPr>
            <w:tcW w:w="4140" w:type="dxa"/>
            <w:tcMar/>
          </w:tcPr>
          <w:p w:rsidR="7F87263E" w:rsidP="7F87263E" w:rsidRDefault="7F87263E" w14:paraId="0F4D2820" w14:textId="251130EF">
            <w:pPr>
              <w:pStyle w:val="Normaali"/>
              <w:rPr>
                <w:sz w:val="22"/>
                <w:szCs w:val="22"/>
              </w:rPr>
            </w:pPr>
          </w:p>
        </w:tc>
      </w:tr>
      <w:tr w:rsidR="7F87263E" w:rsidTr="7F87263E" w14:paraId="111D3B70">
        <w:tc>
          <w:tcPr>
            <w:tcW w:w="823" w:type="dxa"/>
            <w:tcMar/>
          </w:tcPr>
          <w:p w:rsidR="7F87263E" w:rsidP="7F87263E" w:rsidRDefault="7F87263E" w14:paraId="69726028" w14:textId="5C75AC17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6</w:t>
            </w:r>
          </w:p>
        </w:tc>
        <w:tc>
          <w:tcPr>
            <w:tcW w:w="3644" w:type="dxa"/>
            <w:tcMar/>
          </w:tcPr>
          <w:p w:rsidR="7F87263E" w:rsidP="7F87263E" w:rsidRDefault="7F87263E" w14:paraId="4F44B0D5" w14:textId="144ABE04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 xml:space="preserve">OK, 18.02.2022, </w:t>
            </w:r>
            <w:r w:rsidRPr="7F87263E" w:rsidR="7F87263E">
              <w:rPr>
                <w:sz w:val="22"/>
                <w:szCs w:val="22"/>
              </w:rPr>
              <w:t>TKi</w:t>
            </w:r>
          </w:p>
        </w:tc>
        <w:tc>
          <w:tcPr>
            <w:tcW w:w="4140" w:type="dxa"/>
            <w:tcMar/>
          </w:tcPr>
          <w:p w:rsidR="7F87263E" w:rsidP="7F87263E" w:rsidRDefault="7F87263E" w14:paraId="3E8365D8" w14:textId="3D743B7C">
            <w:pPr>
              <w:pStyle w:val="Normaali"/>
              <w:rPr>
                <w:sz w:val="22"/>
                <w:szCs w:val="22"/>
              </w:rPr>
            </w:pPr>
          </w:p>
        </w:tc>
      </w:tr>
      <w:tr w:rsidR="7F87263E" w:rsidTr="7F87263E" w14:paraId="7D3EABC5">
        <w:tc>
          <w:tcPr>
            <w:tcW w:w="823" w:type="dxa"/>
            <w:tcMar/>
          </w:tcPr>
          <w:p w:rsidR="7F87263E" w:rsidP="7F87263E" w:rsidRDefault="7F87263E" w14:paraId="7A10CE85" w14:textId="2D686777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7</w:t>
            </w:r>
          </w:p>
        </w:tc>
        <w:tc>
          <w:tcPr>
            <w:tcW w:w="3644" w:type="dxa"/>
            <w:tcMar/>
          </w:tcPr>
          <w:p w:rsidR="7F87263E" w:rsidP="7F87263E" w:rsidRDefault="7F87263E" w14:paraId="5BAF6A7E" w14:textId="6B3DFABD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 xml:space="preserve">OK, 18.02.2022, </w:t>
            </w:r>
            <w:r w:rsidRPr="7F87263E" w:rsidR="7F87263E">
              <w:rPr>
                <w:sz w:val="22"/>
                <w:szCs w:val="22"/>
              </w:rPr>
              <w:t>TKi</w:t>
            </w:r>
          </w:p>
        </w:tc>
        <w:tc>
          <w:tcPr>
            <w:tcW w:w="4140" w:type="dxa"/>
            <w:tcMar/>
          </w:tcPr>
          <w:p w:rsidR="7F87263E" w:rsidP="7F87263E" w:rsidRDefault="7F87263E" w14:paraId="69B72FA5" w14:textId="43DFAC28">
            <w:pPr>
              <w:pStyle w:val="Normaali"/>
              <w:rPr>
                <w:sz w:val="22"/>
                <w:szCs w:val="22"/>
              </w:rPr>
            </w:pPr>
          </w:p>
        </w:tc>
      </w:tr>
      <w:tr w:rsidR="7F87263E" w:rsidTr="7F87263E" w14:paraId="77FE7A10">
        <w:tc>
          <w:tcPr>
            <w:tcW w:w="823" w:type="dxa"/>
            <w:tcMar/>
          </w:tcPr>
          <w:p w:rsidR="7F87263E" w:rsidP="7F87263E" w:rsidRDefault="7F87263E" w14:paraId="40F99333" w14:textId="1EDA95A5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8</w:t>
            </w:r>
          </w:p>
        </w:tc>
        <w:tc>
          <w:tcPr>
            <w:tcW w:w="3644" w:type="dxa"/>
            <w:tcMar/>
          </w:tcPr>
          <w:p w:rsidR="7F87263E" w:rsidP="7F87263E" w:rsidRDefault="7F87263E" w14:paraId="340E5E40" w14:textId="673BBDE1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 xml:space="preserve">OK, 18.02.2022, </w:t>
            </w:r>
            <w:r w:rsidRPr="7F87263E" w:rsidR="7F87263E">
              <w:rPr>
                <w:sz w:val="22"/>
                <w:szCs w:val="22"/>
              </w:rPr>
              <w:t>TKi</w:t>
            </w:r>
          </w:p>
        </w:tc>
        <w:tc>
          <w:tcPr>
            <w:tcW w:w="4140" w:type="dxa"/>
            <w:tcMar/>
          </w:tcPr>
          <w:p w:rsidR="7F87263E" w:rsidP="7F87263E" w:rsidRDefault="7F87263E" w14:paraId="2AD38CF8" w14:textId="2EA7687C">
            <w:pPr>
              <w:pStyle w:val="Normaali"/>
              <w:rPr>
                <w:sz w:val="22"/>
                <w:szCs w:val="22"/>
              </w:rPr>
            </w:pPr>
          </w:p>
        </w:tc>
      </w:tr>
      <w:tr w:rsidR="7F87263E" w:rsidTr="7F87263E" w14:paraId="5999B6B8">
        <w:tc>
          <w:tcPr>
            <w:tcW w:w="823" w:type="dxa"/>
            <w:tcMar/>
          </w:tcPr>
          <w:p w:rsidR="7F87263E" w:rsidP="7F87263E" w:rsidRDefault="7F87263E" w14:paraId="64A416F3" w14:textId="50A0C680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9</w:t>
            </w:r>
          </w:p>
        </w:tc>
        <w:tc>
          <w:tcPr>
            <w:tcW w:w="3644" w:type="dxa"/>
            <w:tcMar/>
          </w:tcPr>
          <w:p w:rsidR="7F87263E" w:rsidP="7F87263E" w:rsidRDefault="7F87263E" w14:paraId="19538EC4" w14:textId="4AD5C351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 xml:space="preserve">OK, 18.02.2022, </w:t>
            </w:r>
            <w:r w:rsidRPr="7F87263E" w:rsidR="7F87263E">
              <w:rPr>
                <w:sz w:val="22"/>
                <w:szCs w:val="22"/>
              </w:rPr>
              <w:t>TKi</w:t>
            </w:r>
          </w:p>
        </w:tc>
        <w:tc>
          <w:tcPr>
            <w:tcW w:w="4140" w:type="dxa"/>
            <w:tcMar/>
          </w:tcPr>
          <w:p w:rsidR="7F87263E" w:rsidP="7F87263E" w:rsidRDefault="7F87263E" w14:paraId="080C406F" w14:textId="219254FC">
            <w:pPr>
              <w:pStyle w:val="Normaali"/>
              <w:rPr>
                <w:sz w:val="22"/>
                <w:szCs w:val="22"/>
              </w:rPr>
            </w:pPr>
          </w:p>
        </w:tc>
      </w:tr>
      <w:tr w:rsidR="7F87263E" w:rsidTr="7F87263E" w14:paraId="3EDBEB08">
        <w:tc>
          <w:tcPr>
            <w:tcW w:w="823" w:type="dxa"/>
            <w:tcMar/>
          </w:tcPr>
          <w:p w:rsidR="7F87263E" w:rsidP="7F87263E" w:rsidRDefault="7F87263E" w14:paraId="7BAE9CC4" w14:textId="601801D0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>10</w:t>
            </w:r>
          </w:p>
        </w:tc>
        <w:tc>
          <w:tcPr>
            <w:tcW w:w="3644" w:type="dxa"/>
            <w:tcMar/>
          </w:tcPr>
          <w:p w:rsidR="7F87263E" w:rsidP="7F87263E" w:rsidRDefault="7F87263E" w14:paraId="1A53B3D3" w14:textId="25CAA3B0">
            <w:pPr>
              <w:pStyle w:val="Normaali"/>
              <w:rPr>
                <w:sz w:val="22"/>
                <w:szCs w:val="22"/>
              </w:rPr>
            </w:pPr>
            <w:r w:rsidRPr="7F87263E" w:rsidR="7F87263E">
              <w:rPr>
                <w:sz w:val="22"/>
                <w:szCs w:val="22"/>
              </w:rPr>
              <w:t xml:space="preserve">OK, 18.02.2022, </w:t>
            </w:r>
            <w:r w:rsidRPr="7F87263E" w:rsidR="7F87263E">
              <w:rPr>
                <w:sz w:val="22"/>
                <w:szCs w:val="22"/>
              </w:rPr>
              <w:t>TKi</w:t>
            </w:r>
          </w:p>
        </w:tc>
        <w:tc>
          <w:tcPr>
            <w:tcW w:w="4140" w:type="dxa"/>
            <w:tcMar/>
          </w:tcPr>
          <w:p w:rsidR="7F87263E" w:rsidP="7F87263E" w:rsidRDefault="7F87263E" w14:paraId="171614C1" w14:textId="1AB35F2A">
            <w:pPr>
              <w:pStyle w:val="Normaali"/>
              <w:rPr>
                <w:sz w:val="22"/>
                <w:szCs w:val="22"/>
              </w:rPr>
            </w:pPr>
          </w:p>
        </w:tc>
      </w:tr>
    </w:tbl>
    <w:p w:rsidR="005D2E85" w:rsidP="005D2E85" w:rsidRDefault="005D2E85" w14:paraId="1E4A1CF3" w14:textId="2D446E51">
      <w:pPr>
        <w:pStyle w:val="Kuvaotsikko"/>
      </w:pPr>
      <w:r>
        <w:t xml:space="preserve">Taulukko </w:t>
      </w:r>
      <w:r>
        <w:fldChar w:fldCharType="begin"/>
      </w:r>
      <w:r>
        <w:instrText> SEQ Taulukko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Testausraporttitaulukko (jos ei ole omaa dokumenttia)</w:t>
      </w:r>
    </w:p>
    <w:p w:rsidR="005D2E85" w:rsidP="005D2E85" w:rsidRDefault="005D2E85" w14:paraId="331E44B2" w14:textId="37C20815">
      <w:pPr>
        <w:pStyle w:val="Otsikko1"/>
        <w:rPr/>
      </w:pPr>
      <w:bookmarkStart w:name="_Toc25234409" w:id="13"/>
      <w:r w:rsidR="005D2E85">
        <w:rPr/>
        <w:t>Ei-toiminnallisten ominaisuuksien testaus</w:t>
      </w:r>
      <w:bookmarkEnd w:id="13"/>
    </w:p>
    <w:p w:rsidR="7A487557" w:rsidP="4E40B44F" w:rsidRDefault="7A487557" w14:paraId="0A494315" w14:textId="5BE47FD7">
      <w:pPr>
        <w:pStyle w:val="Perusteksti"/>
        <w:bidi w:val="0"/>
        <w:spacing w:before="0" w:beforeAutospacing="off" w:after="240" w:afterAutospacing="off" w:line="360" w:lineRule="auto"/>
        <w:ind w:left="0" w:right="0"/>
        <w:jc w:val="both"/>
      </w:pPr>
      <w:r w:rsidR="7A487557">
        <w:rPr/>
        <w:t xml:space="preserve">Testattaessa sivutaan välttämättä myös käytettävyyttä. Muita ei-toiminnallisia testejä ei suoriteta </w:t>
      </w:r>
      <w:r w:rsidR="68696206">
        <w:rPr/>
        <w:t>ohjelma</w:t>
      </w:r>
      <w:r w:rsidR="7A487557">
        <w:rPr/>
        <w:t>n yksinkertaisuuden vuoksi.</w:t>
      </w:r>
    </w:p>
    <w:p w:rsidR="005D2E85" w:rsidP="005D2E85" w:rsidRDefault="005D2E85" w14:paraId="27909F9F" w14:textId="4E830926">
      <w:pPr>
        <w:pStyle w:val="Otsikko2"/>
      </w:pPr>
      <w:bookmarkStart w:name="_Toc25234410" w:id="14"/>
      <w:r>
        <w:t>Kuormitustestaus</w:t>
      </w:r>
      <w:bookmarkEnd w:id="14"/>
    </w:p>
    <w:p w:rsidR="005D2E85" w:rsidP="005D2E85" w:rsidRDefault="005D2E85" w14:paraId="7248570C" w14:textId="3CDFFD41" w14:noSpellErr="1">
      <w:pPr>
        <w:pStyle w:val="Otsikko2"/>
        <w:rPr/>
      </w:pPr>
      <w:bookmarkStart w:name="_Toc25234411" w:id="15"/>
      <w:r w:rsidR="585F552C">
        <w:rPr/>
        <w:t>Käytettävyys</w:t>
      </w:r>
      <w:bookmarkEnd w:id="15"/>
    </w:p>
    <w:p w:rsidR="005D2E85" w:rsidP="005D2E85" w:rsidRDefault="005D2E85" w14:paraId="2CF19B26" w14:textId="654F2AD7">
      <w:pPr>
        <w:pStyle w:val="Otsikko2"/>
        <w:rPr/>
      </w:pPr>
      <w:bookmarkStart w:name="_Toc25234412" w:id="16"/>
      <w:r w:rsidR="005D2E85">
        <w:rPr/>
        <w:t>Luotettavuus</w:t>
      </w:r>
      <w:bookmarkEnd w:id="16"/>
    </w:p>
    <w:p w:rsidR="005D2E85" w:rsidP="005D2E85" w:rsidRDefault="005D2E85" w14:paraId="61727CF6" w14:textId="49FF3F43">
      <w:pPr>
        <w:pStyle w:val="Otsikko1"/>
        <w:rPr/>
      </w:pPr>
      <w:bookmarkStart w:name="_Toc25234413" w:id="17"/>
      <w:r w:rsidR="005D2E85">
        <w:rPr/>
        <w:t>Erikoistilanteet</w:t>
      </w:r>
      <w:bookmarkEnd w:id="17"/>
    </w:p>
    <w:p w:rsidR="61829869" w:rsidP="7F87263E" w:rsidRDefault="61829869" w14:paraId="4180F6F0" w14:textId="41BA46E7">
      <w:pPr>
        <w:pStyle w:val="Perusteksti"/>
        <w:bidi w:val="0"/>
        <w:spacing w:before="0" w:beforeAutospacing="off" w:after="240" w:afterAutospacing="off" w:line="360" w:lineRule="auto"/>
        <w:ind w:left="0" w:right="0"/>
        <w:jc w:val="both"/>
      </w:pPr>
      <w:r w:rsidR="77EE5E14">
        <w:rPr/>
        <w:t>Erikoistilanteita ei havaittu.</w:t>
      </w:r>
    </w:p>
    <w:p w:rsidR="005D2E85" w:rsidP="005D2E85" w:rsidRDefault="005D2E85" w14:paraId="115FC756" w14:textId="77777777">
      <w:pPr>
        <w:pStyle w:val="Perusteksti"/>
      </w:pPr>
    </w:p>
    <w:p w:rsidR="005D2E85" w:rsidP="005D2E85" w:rsidRDefault="005D2E85" w14:paraId="226EE5C4" w14:textId="40A96189">
      <w:pPr>
        <w:pStyle w:val="Otsikko1"/>
        <w:rPr/>
      </w:pPr>
      <w:bookmarkStart w:name="_Toc25234414" w:id="18"/>
      <w:r w:rsidR="005D2E85">
        <w:rPr/>
        <w:t>Ominaisuudet, joita ei testata</w:t>
      </w:r>
      <w:bookmarkEnd w:id="18"/>
    </w:p>
    <w:p w:rsidR="3CB6E734" w:rsidP="4E40B44F" w:rsidRDefault="3CB6E734" w14:paraId="3D5A54E9" w14:textId="5D1353AB">
      <w:pPr>
        <w:pStyle w:val="Perusteksti"/>
        <w:bidi w:val="0"/>
        <w:spacing w:before="0" w:beforeAutospacing="off" w:after="240" w:afterAutospacing="off" w:line="360" w:lineRule="auto"/>
        <w:ind w:left="0" w:right="0"/>
        <w:jc w:val="both"/>
        <w:rPr>
          <w:sz w:val="22"/>
          <w:szCs w:val="22"/>
        </w:rPr>
      </w:pPr>
      <w:r w:rsidR="3CB6E734">
        <w:rPr/>
        <w:t>Kaikki ohjelman ominaisuudet testataan.</w:t>
      </w:r>
    </w:p>
    <w:p w:rsidR="005D2E85" w:rsidP="005D2E85" w:rsidRDefault="005D2E85" w14:paraId="7F704F24" w14:textId="77777777">
      <w:pPr>
        <w:pStyle w:val="Perusteksti"/>
      </w:pPr>
    </w:p>
    <w:p w:rsidR="005D2E85" w:rsidP="005D2E85" w:rsidRDefault="005D2E85" w14:paraId="12990BFF" w14:textId="71F77A25">
      <w:pPr>
        <w:pStyle w:val="Otsikko1"/>
        <w:rPr/>
      </w:pPr>
      <w:bookmarkStart w:name="_Toc25234415" w:id="19"/>
      <w:r w:rsidR="005D2E85">
        <w:rPr/>
        <w:t>Testauksen organisointi ja raportointi</w:t>
      </w:r>
      <w:bookmarkEnd w:id="19"/>
    </w:p>
    <w:p w:rsidR="5354ADCE" w:rsidP="4E40B44F" w:rsidRDefault="5354ADCE" w14:paraId="745992CD" w14:textId="32B2D73C">
      <w:pPr>
        <w:pStyle w:val="Perusteksti"/>
        <w:bidi w:val="0"/>
        <w:spacing w:before="0" w:beforeAutospacing="off" w:after="240" w:afterAutospacing="off" w:line="360" w:lineRule="auto"/>
        <w:ind w:left="0" w:right="0"/>
        <w:jc w:val="both"/>
        <w:rPr>
          <w:sz w:val="22"/>
          <w:szCs w:val="22"/>
        </w:rPr>
      </w:pPr>
      <w:r w:rsidR="5354ADCE">
        <w:rPr/>
        <w:t>Tero Kiuru, testaaja</w:t>
      </w:r>
    </w:p>
    <w:p w:rsidR="5354ADCE" w:rsidP="4E40B44F" w:rsidRDefault="5354ADCE" w14:paraId="28B7C155" w14:textId="745A3BC8">
      <w:pPr>
        <w:pStyle w:val="Perusteksti"/>
        <w:bidi w:val="0"/>
        <w:spacing w:before="0" w:beforeAutospacing="off" w:after="240" w:afterAutospacing="off" w:line="360" w:lineRule="auto"/>
        <w:ind w:left="0" w:right="0"/>
        <w:jc w:val="both"/>
        <w:rPr>
          <w:sz w:val="22"/>
          <w:szCs w:val="22"/>
        </w:rPr>
      </w:pPr>
      <w:r w:rsidR="5354ADCE">
        <w:rPr/>
        <w:t>Testauksen etenemisestä ei raportoida.</w:t>
      </w:r>
    </w:p>
    <w:p w:rsidRPr="005D2E85" w:rsidR="005D2E85" w:rsidP="005D2E85" w:rsidRDefault="005D2E85" w14:paraId="39D9E915" w14:textId="77777777">
      <w:pPr>
        <w:pStyle w:val="Perusteksti"/>
      </w:pPr>
    </w:p>
    <w:sectPr w:rsidRPr="005D2E85" w:rsidR="005D2E85" w:rsidSect="001B5B86">
      <w:headerReference w:type="first" r:id="rId14"/>
      <w:pgSz w:w="11906" w:h="16838" w:orient="portrait" w:code="9"/>
      <w:pgMar w:top="1134" w:right="851" w:bottom="1418" w:left="2438" w:header="709" w:footer="709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D2E" w:rsidRDefault="00776D2E" w14:paraId="5958B1B4" w14:textId="77777777">
      <w:r>
        <w:separator/>
      </w:r>
    </w:p>
  </w:endnote>
  <w:endnote w:type="continuationSeparator" w:id="0">
    <w:p w:rsidR="00776D2E" w:rsidRDefault="00776D2E" w14:paraId="14C74B3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D2E" w:rsidRDefault="00776D2E" w14:paraId="436E86A8" w14:textId="77777777">
      <w:r>
        <w:separator/>
      </w:r>
    </w:p>
  </w:footnote>
  <w:footnote w:type="continuationSeparator" w:id="0">
    <w:p w:rsidR="00776D2E" w:rsidRDefault="00776D2E" w14:paraId="1FC035E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8C" w:rsidP="006B42E0" w:rsidRDefault="00A85F8C" w14:paraId="0E5F4268" w14:textId="1C62C2FD">
    <w:pPr>
      <w:pStyle w:val="Yltunnis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8C" w:rsidP="00211365" w:rsidRDefault="004B531F" w14:paraId="62C4D949" w14:textId="08997148">
    <w:pPr>
      <w:pStyle w:val="Yltunniste"/>
      <w:jc w:val="right"/>
    </w:pPr>
    <w:r>
      <w:fldChar w:fldCharType="begin"/>
    </w:r>
    <w:r>
      <w:instrText>PAGE   \* MERGEFORMAT</w:instrText>
    </w:r>
    <w:r>
      <w:fldChar w:fldCharType="separate"/>
    </w:r>
    <w:r w:rsidR="005A16CC">
      <w:rPr>
        <w:noProof/>
      </w:rPr>
      <w:t>11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8C" w:rsidP="00211365" w:rsidRDefault="00A85F8C" w14:paraId="4B19D34D" w14:textId="47134E93">
    <w:pPr>
      <w:pStyle w:val="Yltunniste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0624138"/>
      <w:docPartObj>
        <w:docPartGallery w:val="Page Numbers (Top of Page)"/>
        <w:docPartUnique/>
      </w:docPartObj>
    </w:sdtPr>
    <w:sdtEndPr/>
    <w:sdtContent>
      <w:p w:rsidR="00A85F8C" w:rsidRDefault="00A85F8C" w14:paraId="78290A90" w14:textId="1675A02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E85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9746C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4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8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361C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05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DBC4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3FED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6A22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1A8C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A8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6C4A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7D7050D"/>
    <w:multiLevelType w:val="hybridMultilevel"/>
    <w:tmpl w:val="E17E2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A4E7479"/>
    <w:multiLevelType w:val="hybridMultilevel"/>
    <w:tmpl w:val="3F8AE0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F5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8753A3"/>
    <w:multiLevelType w:val="multilevel"/>
    <w:tmpl w:val="927C3E0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8BB7F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F60AFF"/>
    <w:multiLevelType w:val="multilevel"/>
    <w:tmpl w:val="30DCF3A2"/>
    <w:styleLink w:val="TyyliAutomaattinennumerointiVasen063cmRiippuva063c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 w15:restartNumberingAfterBreak="0">
    <w:nsid w:val="2EE139B0"/>
    <w:multiLevelType w:val="multilevel"/>
    <w:tmpl w:val="E17E26DE"/>
    <w:numStyleLink w:val="Luettelo1"/>
  </w:abstractNum>
  <w:abstractNum w:abstractNumId="19" w15:restartNumberingAfterBreak="0">
    <w:nsid w:val="33F04645"/>
    <w:multiLevelType w:val="hybridMultilevel"/>
    <w:tmpl w:val="0D4C9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5429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AE3571"/>
    <w:multiLevelType w:val="hybridMultilevel"/>
    <w:tmpl w:val="59941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6265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1DC1F01"/>
    <w:multiLevelType w:val="hybridMultilevel"/>
    <w:tmpl w:val="39FA99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15056"/>
    <w:multiLevelType w:val="hybridMultilevel"/>
    <w:tmpl w:val="7FDA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FE2C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D047BEB"/>
    <w:multiLevelType w:val="hybridMultilevel"/>
    <w:tmpl w:val="4BBE34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2E9283F"/>
    <w:multiLevelType w:val="multilevel"/>
    <w:tmpl w:val="5D74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3E576F0"/>
    <w:multiLevelType w:val="hybridMultilevel"/>
    <w:tmpl w:val="7F8CBA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F07C5"/>
    <w:multiLevelType w:val="hybridMultilevel"/>
    <w:tmpl w:val="D8724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96401"/>
    <w:multiLevelType w:val="hybridMultilevel"/>
    <w:tmpl w:val="7BD28C84"/>
    <w:lvl w:ilvl="0" w:tplc="353C99F2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8">
    <w:abstractNumId w:val="49"/>
  </w:num>
  <w:num w:numId="57">
    <w:abstractNumId w:val="48"/>
  </w:num>
  <w:num w:numId="56">
    <w:abstractNumId w:val="47"/>
  </w:num>
  <w:num w:numId="55">
    <w:abstractNumId w:val="46"/>
  </w:num>
  <w:num w:numId="54">
    <w:abstractNumId w:val="45"/>
  </w:num>
  <w:num w:numId="53">
    <w:abstractNumId w:val="44"/>
  </w:num>
  <w:num w:numId="52">
    <w:abstractNumId w:val="43"/>
  </w:num>
  <w:num w:numId="51">
    <w:abstractNumId w:val="42"/>
  </w:num>
  <w:num w:numId="50">
    <w:abstractNumId w:val="41"/>
  </w:num>
  <w:num w:numId="49">
    <w:abstractNumId w:val="40"/>
  </w:num>
  <w:num w:numId="48">
    <w:abstractNumId w:val="39"/>
  </w:num>
  <w:num w:numId="47">
    <w:abstractNumId w:val="38"/>
  </w:num>
  <w:num w:numId="46">
    <w:abstractNumId w:val="37"/>
  </w:num>
  <w:num w:numId="45">
    <w:abstractNumId w:val="36"/>
  </w:num>
  <w:num w:numId="44">
    <w:abstractNumId w:val="35"/>
  </w:num>
  <w:num w:numId="43">
    <w:abstractNumId w:val="34"/>
  </w:num>
  <w:num w:numId="42">
    <w:abstractNumId w:val="33"/>
  </w:num>
  <w:num w:numId="41">
    <w:abstractNumId w:val="32"/>
  </w:num>
  <w:num w:numId="1">
    <w:abstractNumId w:val="28"/>
  </w:num>
  <w:num w:numId="2">
    <w:abstractNumId w:val="28"/>
  </w:num>
  <w:num w:numId="3">
    <w:abstractNumId w:val="28"/>
  </w:num>
  <w:num w:numId="4">
    <w:abstractNumId w:val="11"/>
  </w:num>
  <w:num w:numId="5">
    <w:abstractNumId w:val="27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5"/>
  </w:num>
  <w:num w:numId="19">
    <w:abstractNumId w:val="10"/>
  </w:num>
  <w:num w:numId="20">
    <w:abstractNumId w:val="22"/>
  </w:num>
  <w:num w:numId="21">
    <w:abstractNumId w:val="15"/>
  </w:num>
  <w:num w:numId="22">
    <w:abstractNumId w:val="28"/>
  </w:num>
  <w:num w:numId="23">
    <w:abstractNumId w:val="28"/>
  </w:num>
  <w:num w:numId="24">
    <w:abstractNumId w:val="28"/>
  </w:num>
  <w:num w:numId="25">
    <w:abstractNumId w:val="20"/>
  </w:num>
  <w:num w:numId="26">
    <w:abstractNumId w:val="28"/>
  </w:num>
  <w:num w:numId="27">
    <w:abstractNumId w:val="28"/>
  </w:num>
  <w:num w:numId="28">
    <w:abstractNumId w:val="28"/>
  </w:num>
  <w:num w:numId="29">
    <w:abstractNumId w:val="24"/>
  </w:num>
  <w:num w:numId="30">
    <w:abstractNumId w:val="19"/>
  </w:num>
  <w:num w:numId="31">
    <w:abstractNumId w:val="12"/>
  </w:num>
  <w:num w:numId="32">
    <w:abstractNumId w:val="31"/>
  </w:num>
  <w:num w:numId="33">
    <w:abstractNumId w:val="29"/>
  </w:num>
  <w:num w:numId="34">
    <w:abstractNumId w:val="23"/>
  </w:num>
  <w:num w:numId="35">
    <w:abstractNumId w:val="21"/>
  </w:num>
  <w:num w:numId="36">
    <w:abstractNumId w:val="26"/>
  </w:num>
  <w:num w:numId="37">
    <w:abstractNumId w:val="30"/>
  </w:num>
  <w:num w:numId="38">
    <w:abstractNumId w:val="16"/>
  </w:num>
  <w:num w:numId="39">
    <w:abstractNumId w:val="14"/>
  </w:num>
  <w:num w:numId="40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attachedTemplate r:id="rId1"/>
  <w:stylePaneFormatFilter w:val="B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1" w:visibleStyles="0" w:alternateStyleNames="1"/>
  <w:trackRevisions w:val="false"/>
  <w:documentProtection w:edit="forms" w:enforcement="0"/>
  <w:defaultTabStop w:val="720"/>
  <w:autoHyphenation/>
  <w:hyphenationZone w:val="35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F5"/>
    <w:rsid w:val="0000085C"/>
    <w:rsid w:val="00002996"/>
    <w:rsid w:val="00005448"/>
    <w:rsid w:val="00006FA9"/>
    <w:rsid w:val="00012614"/>
    <w:rsid w:val="00015DD9"/>
    <w:rsid w:val="00020862"/>
    <w:rsid w:val="0002425A"/>
    <w:rsid w:val="00027319"/>
    <w:rsid w:val="000307ED"/>
    <w:rsid w:val="00030E8E"/>
    <w:rsid w:val="0003628F"/>
    <w:rsid w:val="00052EEE"/>
    <w:rsid w:val="0005333A"/>
    <w:rsid w:val="000557F6"/>
    <w:rsid w:val="00057455"/>
    <w:rsid w:val="000653B4"/>
    <w:rsid w:val="00067A76"/>
    <w:rsid w:val="00067E2B"/>
    <w:rsid w:val="0007173C"/>
    <w:rsid w:val="00081EE0"/>
    <w:rsid w:val="00081F56"/>
    <w:rsid w:val="00086A29"/>
    <w:rsid w:val="00087306"/>
    <w:rsid w:val="00087EB6"/>
    <w:rsid w:val="00095369"/>
    <w:rsid w:val="00095B1B"/>
    <w:rsid w:val="00095DE9"/>
    <w:rsid w:val="00097FB7"/>
    <w:rsid w:val="000A2C72"/>
    <w:rsid w:val="000A41C6"/>
    <w:rsid w:val="000A5835"/>
    <w:rsid w:val="000A7E08"/>
    <w:rsid w:val="000B16BA"/>
    <w:rsid w:val="000B391C"/>
    <w:rsid w:val="000B447E"/>
    <w:rsid w:val="000B5532"/>
    <w:rsid w:val="000B5788"/>
    <w:rsid w:val="000B62E3"/>
    <w:rsid w:val="000C2C44"/>
    <w:rsid w:val="000C3A6D"/>
    <w:rsid w:val="000C4496"/>
    <w:rsid w:val="000C65FF"/>
    <w:rsid w:val="000C7A42"/>
    <w:rsid w:val="000D0581"/>
    <w:rsid w:val="000D1133"/>
    <w:rsid w:val="000D31F4"/>
    <w:rsid w:val="000D58C6"/>
    <w:rsid w:val="000D5E85"/>
    <w:rsid w:val="000D6B3C"/>
    <w:rsid w:val="000D6BBA"/>
    <w:rsid w:val="000F0BE5"/>
    <w:rsid w:val="000F170E"/>
    <w:rsid w:val="000F23A4"/>
    <w:rsid w:val="000F32C2"/>
    <w:rsid w:val="000F3F68"/>
    <w:rsid w:val="000F73F6"/>
    <w:rsid w:val="00100D40"/>
    <w:rsid w:val="00102454"/>
    <w:rsid w:val="00105BA6"/>
    <w:rsid w:val="001064AD"/>
    <w:rsid w:val="001067C9"/>
    <w:rsid w:val="0010749A"/>
    <w:rsid w:val="00107DBF"/>
    <w:rsid w:val="001117EF"/>
    <w:rsid w:val="0011340E"/>
    <w:rsid w:val="00115947"/>
    <w:rsid w:val="00115E79"/>
    <w:rsid w:val="0012370C"/>
    <w:rsid w:val="00134C73"/>
    <w:rsid w:val="001354E3"/>
    <w:rsid w:val="00136C7E"/>
    <w:rsid w:val="00137387"/>
    <w:rsid w:val="00143EFF"/>
    <w:rsid w:val="001473E2"/>
    <w:rsid w:val="00150334"/>
    <w:rsid w:val="001508C9"/>
    <w:rsid w:val="00150C9A"/>
    <w:rsid w:val="0015151F"/>
    <w:rsid w:val="00152670"/>
    <w:rsid w:val="001538A6"/>
    <w:rsid w:val="001564B8"/>
    <w:rsid w:val="00165F80"/>
    <w:rsid w:val="00166E32"/>
    <w:rsid w:val="00166FD2"/>
    <w:rsid w:val="00170EF9"/>
    <w:rsid w:val="00171D3A"/>
    <w:rsid w:val="00173A6A"/>
    <w:rsid w:val="00176290"/>
    <w:rsid w:val="001778C5"/>
    <w:rsid w:val="00182B54"/>
    <w:rsid w:val="00183AEC"/>
    <w:rsid w:val="00187ABE"/>
    <w:rsid w:val="00197264"/>
    <w:rsid w:val="001A58CA"/>
    <w:rsid w:val="001A6072"/>
    <w:rsid w:val="001A6DF0"/>
    <w:rsid w:val="001A7904"/>
    <w:rsid w:val="001A7FE5"/>
    <w:rsid w:val="001B1091"/>
    <w:rsid w:val="001B1F3A"/>
    <w:rsid w:val="001B5B86"/>
    <w:rsid w:val="001B7B07"/>
    <w:rsid w:val="001C09AE"/>
    <w:rsid w:val="001C0C0F"/>
    <w:rsid w:val="001D24CF"/>
    <w:rsid w:val="001E15B4"/>
    <w:rsid w:val="001E6600"/>
    <w:rsid w:val="001F0036"/>
    <w:rsid w:val="001F09F7"/>
    <w:rsid w:val="001F0F63"/>
    <w:rsid w:val="001F1ACC"/>
    <w:rsid w:val="001F5E90"/>
    <w:rsid w:val="001F7083"/>
    <w:rsid w:val="00200E08"/>
    <w:rsid w:val="002067EF"/>
    <w:rsid w:val="0020733C"/>
    <w:rsid w:val="00211365"/>
    <w:rsid w:val="00213951"/>
    <w:rsid w:val="0021421C"/>
    <w:rsid w:val="00214EFF"/>
    <w:rsid w:val="0022179A"/>
    <w:rsid w:val="002239CA"/>
    <w:rsid w:val="00227CE6"/>
    <w:rsid w:val="002324C6"/>
    <w:rsid w:val="00234C9F"/>
    <w:rsid w:val="00235C41"/>
    <w:rsid w:val="00237D9F"/>
    <w:rsid w:val="0024121E"/>
    <w:rsid w:val="002417B8"/>
    <w:rsid w:val="002427B8"/>
    <w:rsid w:val="002434C5"/>
    <w:rsid w:val="00247DE7"/>
    <w:rsid w:val="002516AB"/>
    <w:rsid w:val="00251EAB"/>
    <w:rsid w:val="00253E46"/>
    <w:rsid w:val="00255A7C"/>
    <w:rsid w:val="002563DE"/>
    <w:rsid w:val="002577D9"/>
    <w:rsid w:val="0026085D"/>
    <w:rsid w:val="00260B29"/>
    <w:rsid w:val="00261FA4"/>
    <w:rsid w:val="00272326"/>
    <w:rsid w:val="00282D50"/>
    <w:rsid w:val="00293F58"/>
    <w:rsid w:val="00294FC9"/>
    <w:rsid w:val="002A0F31"/>
    <w:rsid w:val="002A503A"/>
    <w:rsid w:val="002A5181"/>
    <w:rsid w:val="002A51B8"/>
    <w:rsid w:val="002A72F5"/>
    <w:rsid w:val="002B3B62"/>
    <w:rsid w:val="002B52A8"/>
    <w:rsid w:val="002B5E4A"/>
    <w:rsid w:val="002C2D57"/>
    <w:rsid w:val="002C644B"/>
    <w:rsid w:val="002C6CA0"/>
    <w:rsid w:val="002D11A0"/>
    <w:rsid w:val="002D1AB8"/>
    <w:rsid w:val="002D2079"/>
    <w:rsid w:val="002D5544"/>
    <w:rsid w:val="002D5628"/>
    <w:rsid w:val="002D71E3"/>
    <w:rsid w:val="002E06F7"/>
    <w:rsid w:val="002E39E4"/>
    <w:rsid w:val="002F00E2"/>
    <w:rsid w:val="002F0EDC"/>
    <w:rsid w:val="002F1F34"/>
    <w:rsid w:val="002F39D5"/>
    <w:rsid w:val="002F5881"/>
    <w:rsid w:val="002F7A35"/>
    <w:rsid w:val="00301BDD"/>
    <w:rsid w:val="00305191"/>
    <w:rsid w:val="003052AA"/>
    <w:rsid w:val="003076BC"/>
    <w:rsid w:val="00312540"/>
    <w:rsid w:val="00312D91"/>
    <w:rsid w:val="0031364B"/>
    <w:rsid w:val="00313AB9"/>
    <w:rsid w:val="003177ED"/>
    <w:rsid w:val="00317BDA"/>
    <w:rsid w:val="00320A98"/>
    <w:rsid w:val="00321675"/>
    <w:rsid w:val="0032555E"/>
    <w:rsid w:val="003352D9"/>
    <w:rsid w:val="003420C9"/>
    <w:rsid w:val="003442CA"/>
    <w:rsid w:val="00344D33"/>
    <w:rsid w:val="00345323"/>
    <w:rsid w:val="003456EF"/>
    <w:rsid w:val="0034574B"/>
    <w:rsid w:val="003461B3"/>
    <w:rsid w:val="00347A7E"/>
    <w:rsid w:val="00347BCC"/>
    <w:rsid w:val="00350417"/>
    <w:rsid w:val="00351B84"/>
    <w:rsid w:val="003553B2"/>
    <w:rsid w:val="003578A9"/>
    <w:rsid w:val="00360606"/>
    <w:rsid w:val="0036250D"/>
    <w:rsid w:val="003627DB"/>
    <w:rsid w:val="00367326"/>
    <w:rsid w:val="00370AC0"/>
    <w:rsid w:val="003725EE"/>
    <w:rsid w:val="0037770C"/>
    <w:rsid w:val="00382782"/>
    <w:rsid w:val="003833F7"/>
    <w:rsid w:val="003856D0"/>
    <w:rsid w:val="00385D24"/>
    <w:rsid w:val="003877BF"/>
    <w:rsid w:val="0039001B"/>
    <w:rsid w:val="003915BA"/>
    <w:rsid w:val="00393739"/>
    <w:rsid w:val="00393B93"/>
    <w:rsid w:val="00397144"/>
    <w:rsid w:val="00397D2F"/>
    <w:rsid w:val="003A4038"/>
    <w:rsid w:val="003A4605"/>
    <w:rsid w:val="003A4FFE"/>
    <w:rsid w:val="003A6312"/>
    <w:rsid w:val="003A6578"/>
    <w:rsid w:val="003A683A"/>
    <w:rsid w:val="003B317A"/>
    <w:rsid w:val="003B3C86"/>
    <w:rsid w:val="003B52B0"/>
    <w:rsid w:val="003B6D4D"/>
    <w:rsid w:val="003B764F"/>
    <w:rsid w:val="003C2495"/>
    <w:rsid w:val="003C2E1B"/>
    <w:rsid w:val="003C4D8E"/>
    <w:rsid w:val="003C51AF"/>
    <w:rsid w:val="003D061E"/>
    <w:rsid w:val="003D09A7"/>
    <w:rsid w:val="003D2076"/>
    <w:rsid w:val="003D39A5"/>
    <w:rsid w:val="003D4C57"/>
    <w:rsid w:val="003D7542"/>
    <w:rsid w:val="003E1FD5"/>
    <w:rsid w:val="003E2762"/>
    <w:rsid w:val="003E2957"/>
    <w:rsid w:val="003E39BE"/>
    <w:rsid w:val="003E3DC1"/>
    <w:rsid w:val="003E7C1D"/>
    <w:rsid w:val="003F114E"/>
    <w:rsid w:val="003F1AE7"/>
    <w:rsid w:val="003F397A"/>
    <w:rsid w:val="003F3A09"/>
    <w:rsid w:val="003F62CA"/>
    <w:rsid w:val="003F651C"/>
    <w:rsid w:val="003F6F50"/>
    <w:rsid w:val="004003BC"/>
    <w:rsid w:val="00400B6C"/>
    <w:rsid w:val="00404FF6"/>
    <w:rsid w:val="004078B6"/>
    <w:rsid w:val="004154E9"/>
    <w:rsid w:val="004213DD"/>
    <w:rsid w:val="004273E1"/>
    <w:rsid w:val="00432989"/>
    <w:rsid w:val="0043334A"/>
    <w:rsid w:val="00434B1C"/>
    <w:rsid w:val="00436A14"/>
    <w:rsid w:val="00440352"/>
    <w:rsid w:val="004434F2"/>
    <w:rsid w:val="00444104"/>
    <w:rsid w:val="0044414D"/>
    <w:rsid w:val="00445057"/>
    <w:rsid w:val="00445FF8"/>
    <w:rsid w:val="00452074"/>
    <w:rsid w:val="00454FA3"/>
    <w:rsid w:val="0047092A"/>
    <w:rsid w:val="00472AA9"/>
    <w:rsid w:val="00474449"/>
    <w:rsid w:val="00474C7C"/>
    <w:rsid w:val="00475D9F"/>
    <w:rsid w:val="00475E0F"/>
    <w:rsid w:val="00476828"/>
    <w:rsid w:val="00483553"/>
    <w:rsid w:val="00483772"/>
    <w:rsid w:val="00485299"/>
    <w:rsid w:val="00485519"/>
    <w:rsid w:val="0048631F"/>
    <w:rsid w:val="004865A9"/>
    <w:rsid w:val="004979FB"/>
    <w:rsid w:val="004A0268"/>
    <w:rsid w:val="004A1C58"/>
    <w:rsid w:val="004B05D8"/>
    <w:rsid w:val="004B0761"/>
    <w:rsid w:val="004B531F"/>
    <w:rsid w:val="004C3219"/>
    <w:rsid w:val="004C4E98"/>
    <w:rsid w:val="004C65F3"/>
    <w:rsid w:val="004D1080"/>
    <w:rsid w:val="004D4262"/>
    <w:rsid w:val="004D565C"/>
    <w:rsid w:val="004D6612"/>
    <w:rsid w:val="004E1DA7"/>
    <w:rsid w:val="004E267A"/>
    <w:rsid w:val="004E41F5"/>
    <w:rsid w:val="004E625A"/>
    <w:rsid w:val="004E7B8B"/>
    <w:rsid w:val="004F2F26"/>
    <w:rsid w:val="004F6A91"/>
    <w:rsid w:val="004F7552"/>
    <w:rsid w:val="0050052A"/>
    <w:rsid w:val="00504F2B"/>
    <w:rsid w:val="00506D1D"/>
    <w:rsid w:val="005078AC"/>
    <w:rsid w:val="00511679"/>
    <w:rsid w:val="00515364"/>
    <w:rsid w:val="00516B80"/>
    <w:rsid w:val="0052619B"/>
    <w:rsid w:val="00532053"/>
    <w:rsid w:val="0053495F"/>
    <w:rsid w:val="00535C34"/>
    <w:rsid w:val="00541023"/>
    <w:rsid w:val="00541971"/>
    <w:rsid w:val="005459BF"/>
    <w:rsid w:val="00550887"/>
    <w:rsid w:val="005514B4"/>
    <w:rsid w:val="005544C1"/>
    <w:rsid w:val="00554AD5"/>
    <w:rsid w:val="005555A0"/>
    <w:rsid w:val="00560D58"/>
    <w:rsid w:val="00561444"/>
    <w:rsid w:val="005649EC"/>
    <w:rsid w:val="0056773B"/>
    <w:rsid w:val="0057681C"/>
    <w:rsid w:val="00580CFE"/>
    <w:rsid w:val="005829CA"/>
    <w:rsid w:val="00584A26"/>
    <w:rsid w:val="00586933"/>
    <w:rsid w:val="005943D9"/>
    <w:rsid w:val="0059544E"/>
    <w:rsid w:val="005971F2"/>
    <w:rsid w:val="00597417"/>
    <w:rsid w:val="005A16CC"/>
    <w:rsid w:val="005A21EA"/>
    <w:rsid w:val="005A6B66"/>
    <w:rsid w:val="005B6BFB"/>
    <w:rsid w:val="005B75E5"/>
    <w:rsid w:val="005C0E42"/>
    <w:rsid w:val="005C11C6"/>
    <w:rsid w:val="005C13C4"/>
    <w:rsid w:val="005C1F99"/>
    <w:rsid w:val="005C3DA3"/>
    <w:rsid w:val="005C3E35"/>
    <w:rsid w:val="005C406B"/>
    <w:rsid w:val="005C4C54"/>
    <w:rsid w:val="005C4F23"/>
    <w:rsid w:val="005C5583"/>
    <w:rsid w:val="005C5987"/>
    <w:rsid w:val="005C60F5"/>
    <w:rsid w:val="005C7D70"/>
    <w:rsid w:val="005D0328"/>
    <w:rsid w:val="005D07B6"/>
    <w:rsid w:val="005D0AA8"/>
    <w:rsid w:val="005D1083"/>
    <w:rsid w:val="005D26C1"/>
    <w:rsid w:val="005D2E85"/>
    <w:rsid w:val="005D62CC"/>
    <w:rsid w:val="005E4409"/>
    <w:rsid w:val="005E72C3"/>
    <w:rsid w:val="005E7B3D"/>
    <w:rsid w:val="005F1B5A"/>
    <w:rsid w:val="006102F7"/>
    <w:rsid w:val="006103BE"/>
    <w:rsid w:val="006104BB"/>
    <w:rsid w:val="00611DE6"/>
    <w:rsid w:val="00616AB0"/>
    <w:rsid w:val="00616CA1"/>
    <w:rsid w:val="00617F92"/>
    <w:rsid w:val="00620593"/>
    <w:rsid w:val="00620B3A"/>
    <w:rsid w:val="00620CB1"/>
    <w:rsid w:val="006210CF"/>
    <w:rsid w:val="00625223"/>
    <w:rsid w:val="00631120"/>
    <w:rsid w:val="0064233F"/>
    <w:rsid w:val="0064352D"/>
    <w:rsid w:val="006442BA"/>
    <w:rsid w:val="006525C7"/>
    <w:rsid w:val="006540AB"/>
    <w:rsid w:val="006551B7"/>
    <w:rsid w:val="00656056"/>
    <w:rsid w:val="00656D4D"/>
    <w:rsid w:val="006610FF"/>
    <w:rsid w:val="00663FD3"/>
    <w:rsid w:val="00667855"/>
    <w:rsid w:val="00671D04"/>
    <w:rsid w:val="0067375E"/>
    <w:rsid w:val="00676DA2"/>
    <w:rsid w:val="0068109C"/>
    <w:rsid w:val="00683879"/>
    <w:rsid w:val="00686767"/>
    <w:rsid w:val="00692030"/>
    <w:rsid w:val="0069519F"/>
    <w:rsid w:val="00696F62"/>
    <w:rsid w:val="006A1090"/>
    <w:rsid w:val="006A1790"/>
    <w:rsid w:val="006A52C1"/>
    <w:rsid w:val="006A68D0"/>
    <w:rsid w:val="006B1553"/>
    <w:rsid w:val="006B2AE1"/>
    <w:rsid w:val="006B42E0"/>
    <w:rsid w:val="006B5E34"/>
    <w:rsid w:val="006B7BD8"/>
    <w:rsid w:val="006C4C10"/>
    <w:rsid w:val="006C6384"/>
    <w:rsid w:val="006C733F"/>
    <w:rsid w:val="006C7AA4"/>
    <w:rsid w:val="006D0A91"/>
    <w:rsid w:val="006E43ED"/>
    <w:rsid w:val="006E4E89"/>
    <w:rsid w:val="006E6338"/>
    <w:rsid w:val="006E68F0"/>
    <w:rsid w:val="006F12F4"/>
    <w:rsid w:val="006F5F7B"/>
    <w:rsid w:val="00703D91"/>
    <w:rsid w:val="007046DD"/>
    <w:rsid w:val="007053D4"/>
    <w:rsid w:val="00706112"/>
    <w:rsid w:val="00712149"/>
    <w:rsid w:val="0071216D"/>
    <w:rsid w:val="007151FF"/>
    <w:rsid w:val="007177B4"/>
    <w:rsid w:val="0072439E"/>
    <w:rsid w:val="007267BC"/>
    <w:rsid w:val="00732345"/>
    <w:rsid w:val="0073411E"/>
    <w:rsid w:val="007370EE"/>
    <w:rsid w:val="00737395"/>
    <w:rsid w:val="0074119B"/>
    <w:rsid w:val="0074163B"/>
    <w:rsid w:val="00743681"/>
    <w:rsid w:val="00744640"/>
    <w:rsid w:val="00744B8F"/>
    <w:rsid w:val="00745B86"/>
    <w:rsid w:val="00746CE2"/>
    <w:rsid w:val="00750B97"/>
    <w:rsid w:val="00750F19"/>
    <w:rsid w:val="007518A2"/>
    <w:rsid w:val="00751EFE"/>
    <w:rsid w:val="007530F9"/>
    <w:rsid w:val="0075418B"/>
    <w:rsid w:val="00754CE2"/>
    <w:rsid w:val="00755243"/>
    <w:rsid w:val="00755881"/>
    <w:rsid w:val="00756DCF"/>
    <w:rsid w:val="007634BE"/>
    <w:rsid w:val="007647BA"/>
    <w:rsid w:val="00765A75"/>
    <w:rsid w:val="00771BA7"/>
    <w:rsid w:val="007737A2"/>
    <w:rsid w:val="00776D2E"/>
    <w:rsid w:val="00777AB5"/>
    <w:rsid w:val="00777CBC"/>
    <w:rsid w:val="00793116"/>
    <w:rsid w:val="00795673"/>
    <w:rsid w:val="007957A4"/>
    <w:rsid w:val="007966CC"/>
    <w:rsid w:val="00797410"/>
    <w:rsid w:val="007A1034"/>
    <w:rsid w:val="007A1952"/>
    <w:rsid w:val="007A4FE0"/>
    <w:rsid w:val="007A75AE"/>
    <w:rsid w:val="007B0458"/>
    <w:rsid w:val="007B14D7"/>
    <w:rsid w:val="007B2538"/>
    <w:rsid w:val="007B51FF"/>
    <w:rsid w:val="007B5537"/>
    <w:rsid w:val="007B598B"/>
    <w:rsid w:val="007B61FF"/>
    <w:rsid w:val="007B70A1"/>
    <w:rsid w:val="007C0537"/>
    <w:rsid w:val="007C377D"/>
    <w:rsid w:val="007C45D8"/>
    <w:rsid w:val="007C5418"/>
    <w:rsid w:val="007C5E35"/>
    <w:rsid w:val="007C620A"/>
    <w:rsid w:val="007C6D90"/>
    <w:rsid w:val="007C77FB"/>
    <w:rsid w:val="007D02FB"/>
    <w:rsid w:val="007D1E83"/>
    <w:rsid w:val="007D4188"/>
    <w:rsid w:val="007D43AF"/>
    <w:rsid w:val="007D6D34"/>
    <w:rsid w:val="007D7823"/>
    <w:rsid w:val="007E2DF1"/>
    <w:rsid w:val="007E4B65"/>
    <w:rsid w:val="007E5028"/>
    <w:rsid w:val="007F5D66"/>
    <w:rsid w:val="007F69AD"/>
    <w:rsid w:val="007F7EE3"/>
    <w:rsid w:val="00800B23"/>
    <w:rsid w:val="00801416"/>
    <w:rsid w:val="00804B48"/>
    <w:rsid w:val="0081699D"/>
    <w:rsid w:val="00817784"/>
    <w:rsid w:val="00820747"/>
    <w:rsid w:val="00824655"/>
    <w:rsid w:val="008275A3"/>
    <w:rsid w:val="008316E4"/>
    <w:rsid w:val="0083660D"/>
    <w:rsid w:val="00843B9F"/>
    <w:rsid w:val="00843D34"/>
    <w:rsid w:val="00844BEC"/>
    <w:rsid w:val="00844FEC"/>
    <w:rsid w:val="00850DE7"/>
    <w:rsid w:val="00853CDE"/>
    <w:rsid w:val="00854366"/>
    <w:rsid w:val="00857B79"/>
    <w:rsid w:val="0086048B"/>
    <w:rsid w:val="00862904"/>
    <w:rsid w:val="00870029"/>
    <w:rsid w:val="0087026E"/>
    <w:rsid w:val="00871EB9"/>
    <w:rsid w:val="00876762"/>
    <w:rsid w:val="008806C0"/>
    <w:rsid w:val="008811C5"/>
    <w:rsid w:val="00883342"/>
    <w:rsid w:val="00884914"/>
    <w:rsid w:val="00885941"/>
    <w:rsid w:val="00892A39"/>
    <w:rsid w:val="00895A04"/>
    <w:rsid w:val="0089664E"/>
    <w:rsid w:val="008A534B"/>
    <w:rsid w:val="008A53A5"/>
    <w:rsid w:val="008A6CEE"/>
    <w:rsid w:val="008B0BE3"/>
    <w:rsid w:val="008B563F"/>
    <w:rsid w:val="008B741A"/>
    <w:rsid w:val="008C3AD7"/>
    <w:rsid w:val="008C5C5D"/>
    <w:rsid w:val="008C736E"/>
    <w:rsid w:val="008D0E0A"/>
    <w:rsid w:val="008D2F5D"/>
    <w:rsid w:val="008D42F0"/>
    <w:rsid w:val="008E38A2"/>
    <w:rsid w:val="008E3D2F"/>
    <w:rsid w:val="008E3FB4"/>
    <w:rsid w:val="008E4918"/>
    <w:rsid w:val="008E5F49"/>
    <w:rsid w:val="008E74B1"/>
    <w:rsid w:val="008E75D2"/>
    <w:rsid w:val="008F45A2"/>
    <w:rsid w:val="008F6115"/>
    <w:rsid w:val="00901EFA"/>
    <w:rsid w:val="0090413D"/>
    <w:rsid w:val="00910983"/>
    <w:rsid w:val="00910C6F"/>
    <w:rsid w:val="00911A22"/>
    <w:rsid w:val="00912A8A"/>
    <w:rsid w:val="009147C1"/>
    <w:rsid w:val="00917920"/>
    <w:rsid w:val="00923741"/>
    <w:rsid w:val="0092599C"/>
    <w:rsid w:val="00927101"/>
    <w:rsid w:val="00930C2D"/>
    <w:rsid w:val="00931D0C"/>
    <w:rsid w:val="00932FF9"/>
    <w:rsid w:val="00933A40"/>
    <w:rsid w:val="0093458F"/>
    <w:rsid w:val="009362BB"/>
    <w:rsid w:val="009376AD"/>
    <w:rsid w:val="00943B04"/>
    <w:rsid w:val="00953B6B"/>
    <w:rsid w:val="009546F8"/>
    <w:rsid w:val="009602A9"/>
    <w:rsid w:val="00970512"/>
    <w:rsid w:val="0097208D"/>
    <w:rsid w:val="009735AB"/>
    <w:rsid w:val="00974CE6"/>
    <w:rsid w:val="009767E9"/>
    <w:rsid w:val="00976E9D"/>
    <w:rsid w:val="00981D57"/>
    <w:rsid w:val="009870A3"/>
    <w:rsid w:val="00990439"/>
    <w:rsid w:val="00994DC9"/>
    <w:rsid w:val="00995549"/>
    <w:rsid w:val="00995A91"/>
    <w:rsid w:val="00995E3D"/>
    <w:rsid w:val="009960F3"/>
    <w:rsid w:val="0099765B"/>
    <w:rsid w:val="009A1246"/>
    <w:rsid w:val="009A3996"/>
    <w:rsid w:val="009A4F1A"/>
    <w:rsid w:val="009B149E"/>
    <w:rsid w:val="009B1D0E"/>
    <w:rsid w:val="009B238E"/>
    <w:rsid w:val="009B53A4"/>
    <w:rsid w:val="009B78B1"/>
    <w:rsid w:val="009C7767"/>
    <w:rsid w:val="009D3CF1"/>
    <w:rsid w:val="009D4B9A"/>
    <w:rsid w:val="009D5A06"/>
    <w:rsid w:val="009E37E6"/>
    <w:rsid w:val="009E4730"/>
    <w:rsid w:val="009E6FBA"/>
    <w:rsid w:val="009E7BF2"/>
    <w:rsid w:val="009F080D"/>
    <w:rsid w:val="009F0B9A"/>
    <w:rsid w:val="009F5BCC"/>
    <w:rsid w:val="009F68BB"/>
    <w:rsid w:val="00A02F52"/>
    <w:rsid w:val="00A06A4E"/>
    <w:rsid w:val="00A07499"/>
    <w:rsid w:val="00A10158"/>
    <w:rsid w:val="00A13FEC"/>
    <w:rsid w:val="00A176FE"/>
    <w:rsid w:val="00A17959"/>
    <w:rsid w:val="00A21566"/>
    <w:rsid w:val="00A2419E"/>
    <w:rsid w:val="00A260C4"/>
    <w:rsid w:val="00A30F61"/>
    <w:rsid w:val="00A30FA6"/>
    <w:rsid w:val="00A31099"/>
    <w:rsid w:val="00A32599"/>
    <w:rsid w:val="00A32D16"/>
    <w:rsid w:val="00A337C7"/>
    <w:rsid w:val="00A36DCB"/>
    <w:rsid w:val="00A3729F"/>
    <w:rsid w:val="00A42317"/>
    <w:rsid w:val="00A44494"/>
    <w:rsid w:val="00A4633A"/>
    <w:rsid w:val="00A50AA1"/>
    <w:rsid w:val="00A531C3"/>
    <w:rsid w:val="00A55846"/>
    <w:rsid w:val="00A558DA"/>
    <w:rsid w:val="00A55C05"/>
    <w:rsid w:val="00A56277"/>
    <w:rsid w:val="00A71411"/>
    <w:rsid w:val="00A71CFA"/>
    <w:rsid w:val="00A72CC8"/>
    <w:rsid w:val="00A74391"/>
    <w:rsid w:val="00A77453"/>
    <w:rsid w:val="00A81AE6"/>
    <w:rsid w:val="00A83226"/>
    <w:rsid w:val="00A83BA3"/>
    <w:rsid w:val="00A85F8C"/>
    <w:rsid w:val="00A867E9"/>
    <w:rsid w:val="00A90FFA"/>
    <w:rsid w:val="00A926F3"/>
    <w:rsid w:val="00A93EBE"/>
    <w:rsid w:val="00A95A6F"/>
    <w:rsid w:val="00AA2C1F"/>
    <w:rsid w:val="00AB0D10"/>
    <w:rsid w:val="00AB114F"/>
    <w:rsid w:val="00AB133C"/>
    <w:rsid w:val="00AB67C4"/>
    <w:rsid w:val="00AC2786"/>
    <w:rsid w:val="00AC48B0"/>
    <w:rsid w:val="00AC4C76"/>
    <w:rsid w:val="00AC7E80"/>
    <w:rsid w:val="00AD2E30"/>
    <w:rsid w:val="00AD66DC"/>
    <w:rsid w:val="00AD76BF"/>
    <w:rsid w:val="00AE2484"/>
    <w:rsid w:val="00AE2B77"/>
    <w:rsid w:val="00AE77C3"/>
    <w:rsid w:val="00AE7C76"/>
    <w:rsid w:val="00AF234A"/>
    <w:rsid w:val="00AF463B"/>
    <w:rsid w:val="00AF4686"/>
    <w:rsid w:val="00AF4BA5"/>
    <w:rsid w:val="00AF5B9D"/>
    <w:rsid w:val="00B01B8A"/>
    <w:rsid w:val="00B01EA5"/>
    <w:rsid w:val="00B03BD9"/>
    <w:rsid w:val="00B03CDF"/>
    <w:rsid w:val="00B041EA"/>
    <w:rsid w:val="00B06F3D"/>
    <w:rsid w:val="00B128EF"/>
    <w:rsid w:val="00B141B4"/>
    <w:rsid w:val="00B15D4E"/>
    <w:rsid w:val="00B16DE0"/>
    <w:rsid w:val="00B1711A"/>
    <w:rsid w:val="00B226A7"/>
    <w:rsid w:val="00B23690"/>
    <w:rsid w:val="00B30A75"/>
    <w:rsid w:val="00B3331A"/>
    <w:rsid w:val="00B34464"/>
    <w:rsid w:val="00B35C07"/>
    <w:rsid w:val="00B50778"/>
    <w:rsid w:val="00B54918"/>
    <w:rsid w:val="00B560D5"/>
    <w:rsid w:val="00B60257"/>
    <w:rsid w:val="00B63C8A"/>
    <w:rsid w:val="00B64C19"/>
    <w:rsid w:val="00B65569"/>
    <w:rsid w:val="00B673A7"/>
    <w:rsid w:val="00B80871"/>
    <w:rsid w:val="00B82B66"/>
    <w:rsid w:val="00B84C00"/>
    <w:rsid w:val="00B87F62"/>
    <w:rsid w:val="00B9146F"/>
    <w:rsid w:val="00B91D68"/>
    <w:rsid w:val="00B91F14"/>
    <w:rsid w:val="00B96582"/>
    <w:rsid w:val="00BA24F6"/>
    <w:rsid w:val="00BB0BF1"/>
    <w:rsid w:val="00BB15CB"/>
    <w:rsid w:val="00BB1BC1"/>
    <w:rsid w:val="00BB2E89"/>
    <w:rsid w:val="00BB4530"/>
    <w:rsid w:val="00BB57FF"/>
    <w:rsid w:val="00BB7B41"/>
    <w:rsid w:val="00BC3FE4"/>
    <w:rsid w:val="00BC6042"/>
    <w:rsid w:val="00BC6EA3"/>
    <w:rsid w:val="00BD1F2F"/>
    <w:rsid w:val="00BD400E"/>
    <w:rsid w:val="00BD6559"/>
    <w:rsid w:val="00BE3221"/>
    <w:rsid w:val="00BE4872"/>
    <w:rsid w:val="00BE5C47"/>
    <w:rsid w:val="00BF14B7"/>
    <w:rsid w:val="00BF56EF"/>
    <w:rsid w:val="00BF6BA0"/>
    <w:rsid w:val="00BF7D38"/>
    <w:rsid w:val="00C034B5"/>
    <w:rsid w:val="00C12900"/>
    <w:rsid w:val="00C134DD"/>
    <w:rsid w:val="00C13973"/>
    <w:rsid w:val="00C177F4"/>
    <w:rsid w:val="00C32115"/>
    <w:rsid w:val="00C356FD"/>
    <w:rsid w:val="00C36867"/>
    <w:rsid w:val="00C374B3"/>
    <w:rsid w:val="00C40635"/>
    <w:rsid w:val="00C40768"/>
    <w:rsid w:val="00C45E73"/>
    <w:rsid w:val="00C4628D"/>
    <w:rsid w:val="00C51F88"/>
    <w:rsid w:val="00C5240C"/>
    <w:rsid w:val="00C536C9"/>
    <w:rsid w:val="00C61453"/>
    <w:rsid w:val="00C65314"/>
    <w:rsid w:val="00C669A1"/>
    <w:rsid w:val="00C7178B"/>
    <w:rsid w:val="00C72C9F"/>
    <w:rsid w:val="00C74D32"/>
    <w:rsid w:val="00C779E3"/>
    <w:rsid w:val="00C80E9E"/>
    <w:rsid w:val="00C8141C"/>
    <w:rsid w:val="00C82424"/>
    <w:rsid w:val="00C82556"/>
    <w:rsid w:val="00C866A7"/>
    <w:rsid w:val="00C86FC5"/>
    <w:rsid w:val="00C8742D"/>
    <w:rsid w:val="00C95386"/>
    <w:rsid w:val="00C97E7C"/>
    <w:rsid w:val="00CA2F02"/>
    <w:rsid w:val="00CA4B00"/>
    <w:rsid w:val="00CA7DE6"/>
    <w:rsid w:val="00CA7E4A"/>
    <w:rsid w:val="00CB5213"/>
    <w:rsid w:val="00CB5F83"/>
    <w:rsid w:val="00CB779A"/>
    <w:rsid w:val="00CC3A86"/>
    <w:rsid w:val="00CC6998"/>
    <w:rsid w:val="00CC6BDD"/>
    <w:rsid w:val="00CC74C4"/>
    <w:rsid w:val="00CC7DD8"/>
    <w:rsid w:val="00CC7F99"/>
    <w:rsid w:val="00CD38A1"/>
    <w:rsid w:val="00CD5255"/>
    <w:rsid w:val="00CD641C"/>
    <w:rsid w:val="00CD6D2D"/>
    <w:rsid w:val="00CD78FE"/>
    <w:rsid w:val="00CE2D0B"/>
    <w:rsid w:val="00CE5906"/>
    <w:rsid w:val="00CF07EF"/>
    <w:rsid w:val="00CF3F3D"/>
    <w:rsid w:val="00CF4A46"/>
    <w:rsid w:val="00CF4C06"/>
    <w:rsid w:val="00D01EC7"/>
    <w:rsid w:val="00D0377D"/>
    <w:rsid w:val="00D0643A"/>
    <w:rsid w:val="00D066F1"/>
    <w:rsid w:val="00D124F3"/>
    <w:rsid w:val="00D13DEE"/>
    <w:rsid w:val="00D1588A"/>
    <w:rsid w:val="00D160C3"/>
    <w:rsid w:val="00D23AF0"/>
    <w:rsid w:val="00D244AD"/>
    <w:rsid w:val="00D44811"/>
    <w:rsid w:val="00D4777E"/>
    <w:rsid w:val="00D52A56"/>
    <w:rsid w:val="00D66089"/>
    <w:rsid w:val="00D66FCA"/>
    <w:rsid w:val="00D670A0"/>
    <w:rsid w:val="00D67FDB"/>
    <w:rsid w:val="00D71B96"/>
    <w:rsid w:val="00D7245A"/>
    <w:rsid w:val="00D727F9"/>
    <w:rsid w:val="00D7701D"/>
    <w:rsid w:val="00D778AC"/>
    <w:rsid w:val="00D84B00"/>
    <w:rsid w:val="00D85222"/>
    <w:rsid w:val="00D86A5B"/>
    <w:rsid w:val="00D873CD"/>
    <w:rsid w:val="00D87676"/>
    <w:rsid w:val="00D95E10"/>
    <w:rsid w:val="00DA1EF4"/>
    <w:rsid w:val="00DA31F4"/>
    <w:rsid w:val="00DA5463"/>
    <w:rsid w:val="00DA661A"/>
    <w:rsid w:val="00DB1A48"/>
    <w:rsid w:val="00DB2B63"/>
    <w:rsid w:val="00DB67A7"/>
    <w:rsid w:val="00DC00C6"/>
    <w:rsid w:val="00DC0534"/>
    <w:rsid w:val="00DC2DA8"/>
    <w:rsid w:val="00DC300F"/>
    <w:rsid w:val="00DD0BD2"/>
    <w:rsid w:val="00DD5CEC"/>
    <w:rsid w:val="00DD5E72"/>
    <w:rsid w:val="00DD643E"/>
    <w:rsid w:val="00DE098E"/>
    <w:rsid w:val="00DE10A5"/>
    <w:rsid w:val="00DF1981"/>
    <w:rsid w:val="00DF2729"/>
    <w:rsid w:val="00DF524E"/>
    <w:rsid w:val="00DF5685"/>
    <w:rsid w:val="00DF61EC"/>
    <w:rsid w:val="00E07C1A"/>
    <w:rsid w:val="00E07CB0"/>
    <w:rsid w:val="00E10623"/>
    <w:rsid w:val="00E1160E"/>
    <w:rsid w:val="00E15AE7"/>
    <w:rsid w:val="00E15C20"/>
    <w:rsid w:val="00E16974"/>
    <w:rsid w:val="00E16AB8"/>
    <w:rsid w:val="00E20824"/>
    <w:rsid w:val="00E21E24"/>
    <w:rsid w:val="00E22CD6"/>
    <w:rsid w:val="00E23706"/>
    <w:rsid w:val="00E24FCC"/>
    <w:rsid w:val="00E2607A"/>
    <w:rsid w:val="00E31368"/>
    <w:rsid w:val="00E3347E"/>
    <w:rsid w:val="00E349F9"/>
    <w:rsid w:val="00E34D0D"/>
    <w:rsid w:val="00E37A57"/>
    <w:rsid w:val="00E43741"/>
    <w:rsid w:val="00E465CB"/>
    <w:rsid w:val="00E469C4"/>
    <w:rsid w:val="00E523B8"/>
    <w:rsid w:val="00E566BD"/>
    <w:rsid w:val="00E609A7"/>
    <w:rsid w:val="00E67393"/>
    <w:rsid w:val="00E67E77"/>
    <w:rsid w:val="00E71CB7"/>
    <w:rsid w:val="00E72319"/>
    <w:rsid w:val="00E73181"/>
    <w:rsid w:val="00E73335"/>
    <w:rsid w:val="00E77AB4"/>
    <w:rsid w:val="00E85A8A"/>
    <w:rsid w:val="00E90F76"/>
    <w:rsid w:val="00E91526"/>
    <w:rsid w:val="00E9233E"/>
    <w:rsid w:val="00E937A9"/>
    <w:rsid w:val="00E9444C"/>
    <w:rsid w:val="00E9536C"/>
    <w:rsid w:val="00E956BE"/>
    <w:rsid w:val="00E95ECB"/>
    <w:rsid w:val="00EA07EC"/>
    <w:rsid w:val="00EA3F41"/>
    <w:rsid w:val="00EA44F4"/>
    <w:rsid w:val="00EA577B"/>
    <w:rsid w:val="00EB0186"/>
    <w:rsid w:val="00EB1CAE"/>
    <w:rsid w:val="00EB5A69"/>
    <w:rsid w:val="00EC1511"/>
    <w:rsid w:val="00EC240D"/>
    <w:rsid w:val="00EC4047"/>
    <w:rsid w:val="00EC7F3A"/>
    <w:rsid w:val="00ED335E"/>
    <w:rsid w:val="00ED4A6E"/>
    <w:rsid w:val="00ED740D"/>
    <w:rsid w:val="00EE1F4F"/>
    <w:rsid w:val="00EE21B7"/>
    <w:rsid w:val="00EE275F"/>
    <w:rsid w:val="00EE2EA6"/>
    <w:rsid w:val="00EE3982"/>
    <w:rsid w:val="00EE3AD5"/>
    <w:rsid w:val="00EE6616"/>
    <w:rsid w:val="00EE6D76"/>
    <w:rsid w:val="00EF26B9"/>
    <w:rsid w:val="00EF2907"/>
    <w:rsid w:val="00EF3281"/>
    <w:rsid w:val="00EF33C8"/>
    <w:rsid w:val="00EF3A3E"/>
    <w:rsid w:val="00EF508F"/>
    <w:rsid w:val="00EF7BCA"/>
    <w:rsid w:val="00F023F9"/>
    <w:rsid w:val="00F03E02"/>
    <w:rsid w:val="00F05B28"/>
    <w:rsid w:val="00F07913"/>
    <w:rsid w:val="00F1389B"/>
    <w:rsid w:val="00F17131"/>
    <w:rsid w:val="00F175A9"/>
    <w:rsid w:val="00F1786E"/>
    <w:rsid w:val="00F2176F"/>
    <w:rsid w:val="00F30069"/>
    <w:rsid w:val="00F33DEA"/>
    <w:rsid w:val="00F34BEF"/>
    <w:rsid w:val="00F4668E"/>
    <w:rsid w:val="00F47B44"/>
    <w:rsid w:val="00F515E8"/>
    <w:rsid w:val="00F52247"/>
    <w:rsid w:val="00F56040"/>
    <w:rsid w:val="00F56050"/>
    <w:rsid w:val="00F6104B"/>
    <w:rsid w:val="00F61D6C"/>
    <w:rsid w:val="00F658E0"/>
    <w:rsid w:val="00F67076"/>
    <w:rsid w:val="00F67119"/>
    <w:rsid w:val="00F7030E"/>
    <w:rsid w:val="00F70E4A"/>
    <w:rsid w:val="00F73A99"/>
    <w:rsid w:val="00F76D8D"/>
    <w:rsid w:val="00F778F2"/>
    <w:rsid w:val="00F81839"/>
    <w:rsid w:val="00F82877"/>
    <w:rsid w:val="00F832E7"/>
    <w:rsid w:val="00F87ECD"/>
    <w:rsid w:val="00F90130"/>
    <w:rsid w:val="00F91C13"/>
    <w:rsid w:val="00F9274A"/>
    <w:rsid w:val="00F97F4D"/>
    <w:rsid w:val="00FA1E47"/>
    <w:rsid w:val="00FA7506"/>
    <w:rsid w:val="00FB0612"/>
    <w:rsid w:val="00FB149F"/>
    <w:rsid w:val="00FB37E2"/>
    <w:rsid w:val="00FB4330"/>
    <w:rsid w:val="00FB51FC"/>
    <w:rsid w:val="00FB614B"/>
    <w:rsid w:val="00FB7B17"/>
    <w:rsid w:val="00FC2C5D"/>
    <w:rsid w:val="00FC3629"/>
    <w:rsid w:val="00FC4382"/>
    <w:rsid w:val="00FC48F4"/>
    <w:rsid w:val="00FD1449"/>
    <w:rsid w:val="00FD3623"/>
    <w:rsid w:val="00FE0407"/>
    <w:rsid w:val="00FE0D0F"/>
    <w:rsid w:val="00FE4F6B"/>
    <w:rsid w:val="00FE77A4"/>
    <w:rsid w:val="00FE7D0D"/>
    <w:rsid w:val="00FF055D"/>
    <w:rsid w:val="00FF34E0"/>
    <w:rsid w:val="00FF5CDD"/>
    <w:rsid w:val="00FF6ACD"/>
    <w:rsid w:val="00FF7CC4"/>
    <w:rsid w:val="0254C9B3"/>
    <w:rsid w:val="0304C4A7"/>
    <w:rsid w:val="03776481"/>
    <w:rsid w:val="0514C166"/>
    <w:rsid w:val="05240742"/>
    <w:rsid w:val="05831743"/>
    <w:rsid w:val="06ED67B5"/>
    <w:rsid w:val="0797FDED"/>
    <w:rsid w:val="07E07E98"/>
    <w:rsid w:val="0900F1C1"/>
    <w:rsid w:val="0BA3A169"/>
    <w:rsid w:val="0BE0E668"/>
    <w:rsid w:val="0CD6FC55"/>
    <w:rsid w:val="0DAEDF63"/>
    <w:rsid w:val="0F2CC22D"/>
    <w:rsid w:val="10D22316"/>
    <w:rsid w:val="10E1A419"/>
    <w:rsid w:val="12311E6F"/>
    <w:rsid w:val="1272DB03"/>
    <w:rsid w:val="136E859B"/>
    <w:rsid w:val="1456498D"/>
    <w:rsid w:val="15915368"/>
    <w:rsid w:val="18258306"/>
    <w:rsid w:val="1885BEBD"/>
    <w:rsid w:val="18D8C955"/>
    <w:rsid w:val="19D63AC2"/>
    <w:rsid w:val="1A291BE8"/>
    <w:rsid w:val="1ACC96CA"/>
    <w:rsid w:val="1B9F6D4C"/>
    <w:rsid w:val="1D0DDB84"/>
    <w:rsid w:val="1D2FDC07"/>
    <w:rsid w:val="1D658482"/>
    <w:rsid w:val="1E04378C"/>
    <w:rsid w:val="1E7A8545"/>
    <w:rsid w:val="1F96913B"/>
    <w:rsid w:val="1F9D6ED8"/>
    <w:rsid w:val="210B449D"/>
    <w:rsid w:val="221378A6"/>
    <w:rsid w:val="22D7A8AF"/>
    <w:rsid w:val="2481F160"/>
    <w:rsid w:val="26DD0500"/>
    <w:rsid w:val="26DF5D6C"/>
    <w:rsid w:val="27ECC415"/>
    <w:rsid w:val="27FB2F12"/>
    <w:rsid w:val="28BB845C"/>
    <w:rsid w:val="295C8B72"/>
    <w:rsid w:val="2A0A1975"/>
    <w:rsid w:val="2AC723C1"/>
    <w:rsid w:val="2C62C983"/>
    <w:rsid w:val="2C8A5E92"/>
    <w:rsid w:val="2DADED2C"/>
    <w:rsid w:val="2F221AC0"/>
    <w:rsid w:val="2FB392A2"/>
    <w:rsid w:val="2FF6EC43"/>
    <w:rsid w:val="30B66EBC"/>
    <w:rsid w:val="3177A93E"/>
    <w:rsid w:val="32523F1D"/>
    <w:rsid w:val="3313799F"/>
    <w:rsid w:val="350C3A5C"/>
    <w:rsid w:val="35692AB8"/>
    <w:rsid w:val="37BAB49F"/>
    <w:rsid w:val="386B7BCB"/>
    <w:rsid w:val="392FB08B"/>
    <w:rsid w:val="3A2BD7ED"/>
    <w:rsid w:val="3A7FD148"/>
    <w:rsid w:val="3B90BF33"/>
    <w:rsid w:val="3CB6E734"/>
    <w:rsid w:val="40BC8B56"/>
    <w:rsid w:val="42E379C0"/>
    <w:rsid w:val="44371F28"/>
    <w:rsid w:val="4549E852"/>
    <w:rsid w:val="4577C225"/>
    <w:rsid w:val="483A4969"/>
    <w:rsid w:val="493962BA"/>
    <w:rsid w:val="4946357E"/>
    <w:rsid w:val="49E15E33"/>
    <w:rsid w:val="4A4513A4"/>
    <w:rsid w:val="4B73FE93"/>
    <w:rsid w:val="4CE71D3C"/>
    <w:rsid w:val="4CFC092E"/>
    <w:rsid w:val="4D258866"/>
    <w:rsid w:val="4E40B44F"/>
    <w:rsid w:val="4E4F421E"/>
    <w:rsid w:val="4E857D53"/>
    <w:rsid w:val="4FA3DB02"/>
    <w:rsid w:val="4FC16F0D"/>
    <w:rsid w:val="504400CB"/>
    <w:rsid w:val="51BD1E15"/>
    <w:rsid w:val="51F8F989"/>
    <w:rsid w:val="526A8953"/>
    <w:rsid w:val="528FCC20"/>
    <w:rsid w:val="533378D8"/>
    <w:rsid w:val="5354ADCE"/>
    <w:rsid w:val="554EE7C6"/>
    <w:rsid w:val="5706DF79"/>
    <w:rsid w:val="57F2B4E6"/>
    <w:rsid w:val="585F552C"/>
    <w:rsid w:val="59EAE311"/>
    <w:rsid w:val="5B9470AB"/>
    <w:rsid w:val="5BEC406A"/>
    <w:rsid w:val="5F5C4225"/>
    <w:rsid w:val="5FC8240B"/>
    <w:rsid w:val="5FC96CAD"/>
    <w:rsid w:val="600F62CB"/>
    <w:rsid w:val="60CE76E6"/>
    <w:rsid w:val="61829869"/>
    <w:rsid w:val="63313502"/>
    <w:rsid w:val="63518A28"/>
    <w:rsid w:val="6449ACD6"/>
    <w:rsid w:val="65E57D37"/>
    <w:rsid w:val="68696206"/>
    <w:rsid w:val="68C74BF4"/>
    <w:rsid w:val="68F9D36A"/>
    <w:rsid w:val="6A9378BC"/>
    <w:rsid w:val="6D84B86A"/>
    <w:rsid w:val="6E982DB6"/>
    <w:rsid w:val="6F55CFAB"/>
    <w:rsid w:val="703416B1"/>
    <w:rsid w:val="70528417"/>
    <w:rsid w:val="76838D42"/>
    <w:rsid w:val="779F5EE8"/>
    <w:rsid w:val="77EE5E14"/>
    <w:rsid w:val="78ADE76C"/>
    <w:rsid w:val="793ED41B"/>
    <w:rsid w:val="7A487557"/>
    <w:rsid w:val="7F3E9A1B"/>
    <w:rsid w:val="7F4791D6"/>
    <w:rsid w:val="7F4A82B5"/>
    <w:rsid w:val="7F87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62A70DD"/>
  <w15:docId w15:val="{086EC057-BC1B-4D63-A748-58B1A01805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Times New Roman" w:cs="Arial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ali" w:default="1">
    <w:name w:val="Normal"/>
    <w:qFormat/>
    <w:rsid w:val="00756DCF"/>
    <w:rPr>
      <w:sz w:val="22"/>
    </w:rPr>
  </w:style>
  <w:style w:type="paragraph" w:styleId="Otsikko1">
    <w:name w:val="heading 1"/>
    <w:basedOn w:val="Normaali"/>
    <w:next w:val="Perusteksti"/>
    <w:autoRedefine/>
    <w:qFormat/>
    <w:rsid w:val="0064352D"/>
    <w:pPr>
      <w:keepNext/>
      <w:pageBreakBefore/>
      <w:numPr>
        <w:numId w:val="39"/>
      </w:numPr>
      <w:spacing w:after="720" w:line="360" w:lineRule="auto"/>
      <w:outlineLvl w:val="0"/>
    </w:pPr>
    <w:rPr>
      <w:bCs/>
      <w:kern w:val="32"/>
    </w:rPr>
  </w:style>
  <w:style w:type="paragraph" w:styleId="Otsikko2">
    <w:name w:val="heading 2"/>
    <w:basedOn w:val="Normaali"/>
    <w:next w:val="Perusteksti"/>
    <w:qFormat/>
    <w:rsid w:val="00D01EC7"/>
    <w:pPr>
      <w:keepNext/>
      <w:numPr>
        <w:ilvl w:val="1"/>
        <w:numId w:val="39"/>
      </w:numPr>
      <w:spacing w:before="720" w:after="480" w:line="360" w:lineRule="auto"/>
      <w:outlineLvl w:val="1"/>
    </w:pPr>
    <w:rPr>
      <w:bCs/>
      <w:iCs/>
      <w:szCs w:val="28"/>
    </w:rPr>
  </w:style>
  <w:style w:type="paragraph" w:styleId="Otsikko3">
    <w:name w:val="heading 3"/>
    <w:basedOn w:val="Normaali"/>
    <w:next w:val="Perusteksti"/>
    <w:qFormat/>
    <w:rsid w:val="00FF5CDD"/>
    <w:pPr>
      <w:keepNext/>
      <w:numPr>
        <w:ilvl w:val="2"/>
        <w:numId w:val="39"/>
      </w:numPr>
      <w:spacing w:before="720" w:after="480" w:line="360" w:lineRule="auto"/>
      <w:outlineLvl w:val="2"/>
    </w:pPr>
    <w:rPr>
      <w:bCs/>
    </w:rPr>
  </w:style>
  <w:style w:type="paragraph" w:styleId="Otsikko4">
    <w:name w:val="heading 4"/>
    <w:basedOn w:val="Normaali"/>
    <w:next w:val="Perusteksti"/>
    <w:qFormat/>
    <w:rsid w:val="00756DCF"/>
    <w:pPr>
      <w:keepNext/>
      <w:spacing w:before="480" w:after="360" w:line="360" w:lineRule="auto"/>
      <w:outlineLvl w:val="3"/>
    </w:pPr>
    <w:rPr>
      <w:bCs/>
      <w:szCs w:val="28"/>
    </w:rPr>
  </w:style>
  <w:style w:type="paragraph" w:styleId="Otsikko5">
    <w:name w:val="heading 5"/>
    <w:basedOn w:val="Normaali"/>
    <w:next w:val="Normaali"/>
    <w:semiHidden/>
    <w:rsid w:val="00743681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tsikko6">
    <w:name w:val="heading 6"/>
    <w:basedOn w:val="Normaali"/>
    <w:next w:val="Normaali"/>
    <w:semiHidden/>
    <w:rsid w:val="00743681"/>
    <w:pPr>
      <w:numPr>
        <w:ilvl w:val="5"/>
        <w:numId w:val="39"/>
      </w:numPr>
      <w:spacing w:before="240" w:after="60"/>
      <w:outlineLvl w:val="5"/>
    </w:pPr>
    <w:rPr>
      <w:b/>
      <w:bCs/>
      <w:szCs w:val="22"/>
    </w:rPr>
  </w:style>
  <w:style w:type="paragraph" w:styleId="Otsikko7">
    <w:name w:val="heading 7"/>
    <w:basedOn w:val="Normaali"/>
    <w:next w:val="Normaali"/>
    <w:semiHidden/>
    <w:rsid w:val="00743681"/>
    <w:pPr>
      <w:numPr>
        <w:ilvl w:val="6"/>
        <w:numId w:val="39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semiHidden/>
    <w:rsid w:val="00743681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semiHidden/>
    <w:rsid w:val="00247DE7"/>
    <w:pPr>
      <w:numPr>
        <w:ilvl w:val="8"/>
        <w:numId w:val="39"/>
      </w:numPr>
      <w:spacing w:before="240" w:after="60"/>
      <w:outlineLvl w:val="8"/>
    </w:pPr>
    <w:rPr>
      <w:szCs w:val="22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qFormat/>
    <w:rsid w:val="00F47B44"/>
    <w:pPr>
      <w:spacing w:after="480"/>
    </w:pPr>
  </w:style>
  <w:style w:type="character" w:styleId="Sivunumero">
    <w:name w:val="page number"/>
    <w:basedOn w:val="Kappaleenoletusfontti"/>
    <w:qFormat/>
    <w:rsid w:val="00F47B44"/>
    <w:rPr>
      <w:lang w:val="fi-FI"/>
    </w:rPr>
  </w:style>
  <w:style w:type="paragraph" w:styleId="Lomake" w:customStyle="1">
    <w:name w:val="Lomake"/>
    <w:basedOn w:val="Normaali"/>
    <w:semiHidden/>
    <w:rsid w:val="00B82B66"/>
  </w:style>
  <w:style w:type="paragraph" w:styleId="Perusteksti" w:customStyle="1">
    <w:name w:val="Perusteksti"/>
    <w:basedOn w:val="Normaali"/>
    <w:link w:val="PerustekstiChar"/>
    <w:qFormat/>
    <w:rsid w:val="00B82B66"/>
    <w:pPr>
      <w:spacing w:after="240" w:line="360" w:lineRule="auto"/>
      <w:jc w:val="both"/>
    </w:pPr>
  </w:style>
  <w:style w:type="numbering" w:styleId="Luettelo1" w:customStyle="1">
    <w:name w:val="Luettelo 1"/>
    <w:basedOn w:val="Eiluetteloa"/>
    <w:rsid w:val="007B598B"/>
    <w:pPr>
      <w:numPr>
        <w:numId w:val="5"/>
      </w:numPr>
    </w:pPr>
  </w:style>
  <w:style w:type="character" w:styleId="PerustekstiChar" w:customStyle="1">
    <w:name w:val="Perusteksti Char"/>
    <w:basedOn w:val="Kappaleenoletusfontti"/>
    <w:link w:val="Perusteksti"/>
    <w:rsid w:val="00B82B66"/>
    <w:rPr>
      <w:rFonts w:ascii="Arial" w:hAnsi="Arial"/>
      <w:sz w:val="24"/>
      <w:szCs w:val="24"/>
      <w:lang w:eastAsia="en-US"/>
    </w:rPr>
  </w:style>
  <w:style w:type="paragraph" w:styleId="Sisluet2">
    <w:name w:val="toc 2"/>
    <w:basedOn w:val="Normaali"/>
    <w:next w:val="Normaali"/>
    <w:autoRedefine/>
    <w:uiPriority w:val="39"/>
    <w:qFormat/>
    <w:rsid w:val="003B764F"/>
    <w:pPr>
      <w:spacing w:before="120"/>
      <w:ind w:left="680"/>
    </w:pPr>
  </w:style>
  <w:style w:type="paragraph" w:styleId="Sisluet1">
    <w:name w:val="toc 1"/>
    <w:basedOn w:val="Perusteksti"/>
    <w:next w:val="Normaali"/>
    <w:autoRedefine/>
    <w:uiPriority w:val="39"/>
    <w:qFormat/>
    <w:rsid w:val="004003BC"/>
    <w:pPr>
      <w:tabs>
        <w:tab w:val="left" w:pos="680"/>
        <w:tab w:val="right" w:leader="dot" w:pos="8607"/>
      </w:tabs>
      <w:spacing w:before="360" w:after="0" w:line="240" w:lineRule="auto"/>
      <w:jc w:val="left"/>
    </w:pPr>
    <w:rPr>
      <w:bCs/>
    </w:rPr>
  </w:style>
  <w:style w:type="paragraph" w:styleId="Sisluet3">
    <w:name w:val="toc 3"/>
    <w:basedOn w:val="Normaali"/>
    <w:next w:val="Normaali"/>
    <w:autoRedefine/>
    <w:uiPriority w:val="39"/>
    <w:qFormat/>
    <w:rsid w:val="003B764F"/>
    <w:pPr>
      <w:spacing w:before="120"/>
      <w:ind w:left="1361"/>
    </w:pPr>
    <w:rPr>
      <w:iCs/>
    </w:rPr>
  </w:style>
  <w:style w:type="character" w:styleId="Hyperlinkki">
    <w:name w:val="Hyperlink"/>
    <w:basedOn w:val="Kappaleenoletusfontti"/>
    <w:uiPriority w:val="99"/>
    <w:qFormat/>
    <w:rsid w:val="00C97E7C"/>
    <w:rPr>
      <w:rFonts w:ascii="Arial" w:hAnsi="Arial"/>
      <w:color w:val="0000FF"/>
      <w:sz w:val="22"/>
      <w:szCs w:val="24"/>
      <w:u w:val="single"/>
    </w:rPr>
  </w:style>
  <w:style w:type="paragraph" w:styleId="Liitteenotsikko" w:customStyle="1">
    <w:name w:val="Liitteen otsikko"/>
    <w:basedOn w:val="Otsikko5"/>
    <w:next w:val="Perusteksti"/>
    <w:qFormat/>
    <w:rsid w:val="005D62CC"/>
    <w:pPr>
      <w:numPr>
        <w:ilvl w:val="0"/>
        <w:numId w:val="0"/>
      </w:numPr>
      <w:spacing w:before="0" w:after="720" w:line="360" w:lineRule="auto"/>
    </w:pPr>
    <w:rPr>
      <w:b w:val="0"/>
      <w:i w:val="0"/>
      <w:sz w:val="22"/>
      <w:szCs w:val="24"/>
    </w:rPr>
  </w:style>
  <w:style w:type="paragraph" w:styleId="Sisluet4">
    <w:name w:val="toc 4"/>
    <w:basedOn w:val="Normaali"/>
    <w:next w:val="Normaali"/>
    <w:autoRedefine/>
    <w:semiHidden/>
    <w:rsid w:val="00452074"/>
    <w:pPr>
      <w:ind w:left="660"/>
    </w:pPr>
    <w:rPr>
      <w:rFonts w:ascii="Times New Roman" w:hAnsi="Times New Roman"/>
      <w:sz w:val="18"/>
      <w:szCs w:val="18"/>
    </w:rPr>
  </w:style>
  <w:style w:type="paragraph" w:styleId="Sisluet5">
    <w:name w:val="toc 5"/>
    <w:basedOn w:val="Normaali"/>
    <w:next w:val="Normaali"/>
    <w:autoRedefine/>
    <w:semiHidden/>
    <w:rsid w:val="00452074"/>
    <w:pPr>
      <w:ind w:left="880"/>
    </w:pPr>
    <w:rPr>
      <w:rFonts w:ascii="Times New Roman" w:hAnsi="Times New Roman"/>
      <w:sz w:val="18"/>
      <w:szCs w:val="18"/>
    </w:rPr>
  </w:style>
  <w:style w:type="paragraph" w:styleId="Sisluet6">
    <w:name w:val="toc 6"/>
    <w:basedOn w:val="Normaali"/>
    <w:next w:val="Normaali"/>
    <w:autoRedefine/>
    <w:semiHidden/>
    <w:rsid w:val="00452074"/>
    <w:pPr>
      <w:ind w:left="1100"/>
    </w:pPr>
    <w:rPr>
      <w:rFonts w:ascii="Times New Roman" w:hAnsi="Times New Roman"/>
      <w:sz w:val="18"/>
      <w:szCs w:val="18"/>
    </w:rPr>
  </w:style>
  <w:style w:type="paragraph" w:styleId="Sisluet7">
    <w:name w:val="toc 7"/>
    <w:basedOn w:val="Normaali"/>
    <w:next w:val="Normaali"/>
    <w:autoRedefine/>
    <w:semiHidden/>
    <w:rsid w:val="00452074"/>
    <w:pPr>
      <w:ind w:left="1320"/>
    </w:pPr>
    <w:rPr>
      <w:rFonts w:ascii="Times New Roman" w:hAnsi="Times New Roman"/>
      <w:sz w:val="18"/>
      <w:szCs w:val="18"/>
    </w:rPr>
  </w:style>
  <w:style w:type="paragraph" w:styleId="Sisluet8">
    <w:name w:val="toc 8"/>
    <w:basedOn w:val="Normaali"/>
    <w:next w:val="Normaali"/>
    <w:autoRedefine/>
    <w:semiHidden/>
    <w:rsid w:val="00452074"/>
    <w:pPr>
      <w:ind w:left="1540"/>
    </w:pPr>
    <w:rPr>
      <w:rFonts w:ascii="Times New Roman" w:hAnsi="Times New Roman"/>
      <w:sz w:val="18"/>
      <w:szCs w:val="18"/>
    </w:rPr>
  </w:style>
  <w:style w:type="paragraph" w:styleId="Sisluet9">
    <w:name w:val="toc 9"/>
    <w:basedOn w:val="Normaali"/>
    <w:next w:val="Normaali"/>
    <w:autoRedefine/>
    <w:semiHidden/>
    <w:rsid w:val="00452074"/>
    <w:pPr>
      <w:ind w:left="1760"/>
    </w:pPr>
    <w:rPr>
      <w:rFonts w:ascii="Times New Roman" w:hAnsi="Times New Roman"/>
      <w:sz w:val="18"/>
      <w:szCs w:val="18"/>
    </w:rPr>
  </w:style>
  <w:style w:type="paragraph" w:styleId="Alatunniste">
    <w:name w:val="footer"/>
    <w:basedOn w:val="Normaali"/>
    <w:qFormat/>
    <w:rsid w:val="00F47B44"/>
    <w:pPr>
      <w:tabs>
        <w:tab w:val="center" w:pos="4986"/>
        <w:tab w:val="right" w:pos="9972"/>
      </w:tabs>
    </w:pPr>
  </w:style>
  <w:style w:type="paragraph" w:styleId="Asiakirjanrakenneruutu">
    <w:name w:val="Document Map"/>
    <w:basedOn w:val="Normaali"/>
    <w:semiHidden/>
    <w:rsid w:val="003C5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hde" w:customStyle="1">
    <w:name w:val="Lähde"/>
    <w:basedOn w:val="Perusteksti"/>
    <w:qFormat/>
    <w:rsid w:val="00F1786E"/>
  </w:style>
  <w:style w:type="character" w:styleId="Kommentinviite">
    <w:name w:val="annotation reference"/>
    <w:basedOn w:val="Kappaleenoletusfontti"/>
    <w:semiHidden/>
    <w:unhideWhenUsed/>
    <w:rsid w:val="000A7E08"/>
    <w:rPr>
      <w:sz w:val="16"/>
      <w:szCs w:val="16"/>
    </w:rPr>
  </w:style>
  <w:style w:type="paragraph" w:styleId="Kommentinteksti">
    <w:name w:val="annotation text"/>
    <w:basedOn w:val="Normaali"/>
    <w:link w:val="KommentintekstiChar"/>
    <w:semiHidden/>
    <w:unhideWhenUsed/>
    <w:rsid w:val="000A7E08"/>
    <w:rPr>
      <w:sz w:val="20"/>
      <w:szCs w:val="20"/>
    </w:rPr>
  </w:style>
  <w:style w:type="character" w:styleId="KommentintekstiChar" w:customStyle="1">
    <w:name w:val="Kommentin teksti Char"/>
    <w:basedOn w:val="Kappaleenoletusfontti"/>
    <w:link w:val="Kommentinteksti"/>
    <w:semiHidden/>
    <w:rsid w:val="000A7E08"/>
    <w:rPr>
      <w:rFonts w:ascii="Arial" w:hAnsi="Arial"/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0A7E08"/>
    <w:rPr>
      <w:b/>
      <w:bCs/>
    </w:rPr>
  </w:style>
  <w:style w:type="character" w:styleId="KommentinotsikkoChar" w:customStyle="1">
    <w:name w:val="Kommentin otsikko Char"/>
    <w:basedOn w:val="KommentintekstiChar"/>
    <w:link w:val="Kommentinotsikko"/>
    <w:semiHidden/>
    <w:rsid w:val="000A7E08"/>
    <w:rPr>
      <w:rFonts w:ascii="Arial" w:hAnsi="Arial"/>
      <w:b/>
      <w:bCs/>
      <w:lang w:eastAsia="en-US"/>
    </w:rPr>
  </w:style>
  <w:style w:type="paragraph" w:styleId="Seliteteksti">
    <w:name w:val="Balloon Text"/>
    <w:basedOn w:val="Normaali"/>
    <w:link w:val="SelitetekstiChar"/>
    <w:semiHidden/>
    <w:unhideWhenUsed/>
    <w:rsid w:val="000A7E08"/>
    <w:rPr>
      <w:rFonts w:ascii="Tahoma" w:hAnsi="Tahoma" w:cs="Tahoma"/>
      <w:sz w:val="16"/>
      <w:szCs w:val="16"/>
    </w:rPr>
  </w:style>
  <w:style w:type="character" w:styleId="SelitetekstiChar" w:customStyle="1">
    <w:name w:val="Seliteteksti Char"/>
    <w:basedOn w:val="Kappaleenoletusfontti"/>
    <w:link w:val="Seliteteksti"/>
    <w:semiHidden/>
    <w:rsid w:val="000A7E08"/>
    <w:rPr>
      <w:rFonts w:ascii="Tahoma" w:hAnsi="Tahoma" w:cs="Tahoma"/>
      <w:sz w:val="16"/>
      <w:szCs w:val="16"/>
      <w:lang w:eastAsia="en-US"/>
    </w:rPr>
  </w:style>
  <w:style w:type="paragraph" w:styleId="Muutos">
    <w:name w:val="Revision"/>
    <w:hidden/>
    <w:uiPriority w:val="99"/>
    <w:semiHidden/>
    <w:rsid w:val="00214EFF"/>
    <w:rPr>
      <w:lang w:eastAsia="en-US"/>
    </w:rPr>
  </w:style>
  <w:style w:type="character" w:styleId="YltunnisteChar" w:customStyle="1">
    <w:name w:val="Ylätunniste Char"/>
    <w:basedOn w:val="Kappaleenoletusfontti"/>
    <w:link w:val="Yltunniste"/>
    <w:uiPriority w:val="99"/>
    <w:rsid w:val="00F47B44"/>
  </w:style>
  <w:style w:type="paragraph" w:styleId="Sisllysluettelonotsikko">
    <w:name w:val="TOC Heading"/>
    <w:basedOn w:val="Otsikko1"/>
    <w:next w:val="Normaali"/>
    <w:uiPriority w:val="39"/>
    <w:unhideWhenUsed/>
    <w:qFormat/>
    <w:rsid w:val="00B1711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HAnsi"/>
      <w:kern w:val="0"/>
      <w:szCs w:val="28"/>
    </w:rPr>
  </w:style>
  <w:style w:type="paragraph" w:styleId="Tarkastus" w:customStyle="1">
    <w:name w:val="Tarkastus"/>
    <w:basedOn w:val="Perusteksti"/>
    <w:semiHidden/>
    <w:rsid w:val="002F0EDC"/>
    <w:rPr>
      <w:color w:val="FF0000"/>
    </w:rPr>
  </w:style>
  <w:style w:type="paragraph" w:styleId="Tiivistelmntyyli" w:customStyle="1">
    <w:name w:val="Tiivistelmän tyyli"/>
    <w:basedOn w:val="Perusteksti"/>
    <w:qFormat/>
    <w:rsid w:val="004003BC"/>
    <w:pPr>
      <w:spacing w:line="240" w:lineRule="auto"/>
    </w:pPr>
    <w:rPr>
      <w:sz w:val="20"/>
      <w:szCs w:val="20"/>
    </w:rPr>
  </w:style>
  <w:style w:type="paragraph" w:styleId="OtsikkoTiivistelm" w:customStyle="1">
    <w:name w:val="Otsikko Tiivistelmä"/>
    <w:basedOn w:val="Perusteksti"/>
    <w:next w:val="Perusteksti"/>
    <w:qFormat/>
    <w:rsid w:val="00C7178B"/>
    <w:rPr>
      <w:b/>
    </w:rPr>
  </w:style>
  <w:style w:type="paragraph" w:styleId="Otsikko">
    <w:name w:val="Title"/>
    <w:basedOn w:val="Otsikko1"/>
    <w:next w:val="Normaali"/>
    <w:link w:val="OtsikkoChar"/>
    <w:rsid w:val="00B1711A"/>
    <w:pPr>
      <w:numPr>
        <w:numId w:val="0"/>
      </w:numPr>
      <w:contextualSpacing/>
    </w:pPr>
    <w:rPr>
      <w:rFonts w:eastAsiaTheme="majorEastAsia" w:cstheme="majorHAnsi"/>
      <w:szCs w:val="56"/>
    </w:rPr>
  </w:style>
  <w:style w:type="character" w:styleId="OtsikkoChar" w:customStyle="1">
    <w:name w:val="Otsikko Char"/>
    <w:basedOn w:val="Kappaleenoletusfontti"/>
    <w:link w:val="Otsikko"/>
    <w:rsid w:val="00B1711A"/>
    <w:rPr>
      <w:rFonts w:eastAsiaTheme="majorEastAsia" w:cstheme="majorHAnsi"/>
      <w:bCs/>
      <w:kern w:val="32"/>
      <w:szCs w:val="56"/>
      <w:lang w:val="en-US"/>
    </w:rPr>
  </w:style>
  <w:style w:type="numbering" w:styleId="TyyliAutomaattinennumerointiVasen063cmRiippuva063cm" w:customStyle="1">
    <w:name w:val="Tyyli Automaattinen numerointi Vasen:  063 cm Riippuva:  063 cm"/>
    <w:basedOn w:val="Eiluetteloa"/>
    <w:rsid w:val="00E9233E"/>
    <w:pPr>
      <w:numPr>
        <w:numId w:val="38"/>
      </w:numPr>
    </w:pPr>
  </w:style>
  <w:style w:type="paragraph" w:styleId="Kansilehdenotsikko" w:customStyle="1">
    <w:name w:val="Kansilehden otsikko"/>
    <w:basedOn w:val="Normaali"/>
    <w:qFormat/>
    <w:rsid w:val="005E7B3D"/>
    <w:pPr>
      <w:spacing w:after="240" w:line="360" w:lineRule="auto"/>
      <w:ind w:left="-1134" w:right="2608"/>
    </w:pPr>
    <w:rPr>
      <w:b/>
      <w:sz w:val="36"/>
    </w:rPr>
  </w:style>
  <w:style w:type="paragraph" w:styleId="TekijTekijt" w:customStyle="1">
    <w:name w:val="Tekijä / Tekijät"/>
    <w:basedOn w:val="Normaali"/>
    <w:qFormat/>
    <w:rsid w:val="005D62CC"/>
    <w:pPr>
      <w:spacing w:line="360" w:lineRule="auto"/>
      <w:ind w:left="-1134" w:right="2778"/>
    </w:pPr>
    <w:rPr>
      <w:b/>
      <w:color w:val="83B81A"/>
    </w:rPr>
  </w:style>
  <w:style w:type="paragraph" w:styleId="Kuvaotsikko">
    <w:name w:val="caption"/>
    <w:basedOn w:val="Normaali"/>
    <w:next w:val="Normaali"/>
    <w:unhideWhenUsed/>
    <w:qFormat/>
    <w:rsid w:val="0039001B"/>
    <w:pPr>
      <w:spacing w:before="240" w:after="240" w:line="360" w:lineRule="auto"/>
    </w:pPr>
    <w:rPr>
      <w:iCs/>
      <w:szCs w:val="18"/>
    </w:rPr>
  </w:style>
  <w:style w:type="paragraph" w:styleId="Yltunniste0" w:customStyle="1">
    <w:name w:val="Yl?tunniste"/>
    <w:basedOn w:val="Normaali"/>
    <w:rsid w:val="005C4C5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Garamond" w:hAnsi="Garamond" w:cs="Times New Roman"/>
      <w:b/>
      <w:bCs/>
      <w:sz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ali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4.xml" Id="rId14" /><Relationship Type="http://schemas.openxmlformats.org/officeDocument/2006/relationships/glossaryDocument" Target="glossary/document.xml" Id="R0e7db11650e74c3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hapy\AppData\Roaming\Microsoft\Mallit\KAMK%20template.dotm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8207a-eb56-4269-8c18-87a4bcb78d66}"/>
      </w:docPartPr>
      <w:docPartBody>
        <w:p w14:paraId="1325B4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24293C21A2FCA48B149FC541F709B64" ma:contentTypeVersion="30" ma:contentTypeDescription="Luo uusi asiakirja." ma:contentTypeScope="" ma:versionID="05882290193a800e2cb2f277cc1f2743">
  <xsd:schema xmlns:xsd="http://www.w3.org/2001/XMLSchema" xmlns:xs="http://www.w3.org/2001/XMLSchema" xmlns:p="http://schemas.microsoft.com/office/2006/metadata/properties" xmlns:ns3="5bb4175a-cb57-43fb-86c5-f972158fdafb" xmlns:ns4="9ee616f9-20de-43f1-9910-a37a414e86bf" targetNamespace="http://schemas.microsoft.com/office/2006/metadata/properties" ma:root="true" ma:fieldsID="1183c75c31b6cdba324af0818343188c" ns3:_="" ns4:_="">
    <xsd:import namespace="5bb4175a-cb57-43fb-86c5-f972158fdafb"/>
    <xsd:import namespace="9ee616f9-20de-43f1-9910-a37a414e86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3:LastSharedByUser" minOccurs="0"/>
                <xsd:element ref="ns3:LastSharedByTime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TeamsChannelId" minOccurs="0"/>
                <xsd:element ref="ns4:IsNotebookLocked" minOccurs="0"/>
                <xsd:element ref="ns4:MediaServiceAutoTags" minOccurs="0"/>
                <xsd:element ref="ns4:MediaServiceOCR" minOccurs="0"/>
                <xsd:element ref="ns4:Math_Settings" minOccurs="0"/>
                <xsd:element ref="ns4:Distribution_Groups" minOccurs="0"/>
                <xsd:element ref="ns4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4175a-cb57-43fb-86c5-f972158fda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616f9-20de-43f1-9910-a37a414e86bf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8" nillable="true" ma:displayName="Self Registration Enabled" ma:internalName="Self_Registration_Enabled0">
      <xsd:simpleType>
        <xsd:restriction base="dms:Boolean"/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9ee616f9-20de-43f1-9910-a37a414e86bf" xsi:nil="true"/>
    <Teachers xmlns="9ee616f9-20de-43f1-9910-a37a414e86bf">
      <UserInfo>
        <DisplayName/>
        <AccountId xsi:nil="true"/>
        <AccountType/>
      </UserInfo>
    </Teachers>
    <LMS_Mappings xmlns="9ee616f9-20de-43f1-9910-a37a414e86bf" xsi:nil="true"/>
    <Self_Registration_Enabled0 xmlns="9ee616f9-20de-43f1-9910-a37a414e86bf" xsi:nil="true"/>
    <Math_Settings xmlns="9ee616f9-20de-43f1-9910-a37a414e86bf" xsi:nil="true"/>
    <AppVersion xmlns="9ee616f9-20de-43f1-9910-a37a414e86bf" xsi:nil="true"/>
    <Invited_Teachers xmlns="9ee616f9-20de-43f1-9910-a37a414e86bf" xsi:nil="true"/>
    <Invited_Students xmlns="9ee616f9-20de-43f1-9910-a37a414e86bf" xsi:nil="true"/>
    <Templates xmlns="9ee616f9-20de-43f1-9910-a37a414e86bf" xsi:nil="true"/>
    <Students xmlns="9ee616f9-20de-43f1-9910-a37a414e86bf">
      <UserInfo>
        <DisplayName/>
        <AccountId xsi:nil="true"/>
        <AccountType/>
      </UserInfo>
    </Students>
    <Student_Groups xmlns="9ee616f9-20de-43f1-9910-a37a414e86bf">
      <UserInfo>
        <DisplayName/>
        <AccountId xsi:nil="true"/>
        <AccountType/>
      </UserInfo>
    </Student_Groups>
    <Distribution_Groups xmlns="9ee616f9-20de-43f1-9910-a37a414e86bf" xsi:nil="true"/>
    <TeamsChannelId xmlns="9ee616f9-20de-43f1-9910-a37a414e86bf" xsi:nil="true"/>
    <Owner xmlns="9ee616f9-20de-43f1-9910-a37a414e86bf">
      <UserInfo>
        <DisplayName/>
        <AccountId xsi:nil="true"/>
        <AccountType/>
      </UserInfo>
    </Owner>
    <CultureName xmlns="9ee616f9-20de-43f1-9910-a37a414e86bf" xsi:nil="true"/>
    <IsNotebookLocked xmlns="9ee616f9-20de-43f1-9910-a37a414e86bf" xsi:nil="true"/>
    <DefaultSectionNames xmlns="9ee616f9-20de-43f1-9910-a37a414e86bf" xsi:nil="true"/>
    <Is_Collaboration_Space_Locked xmlns="9ee616f9-20de-43f1-9910-a37a414e86bf" xsi:nil="true"/>
    <Has_Teacher_Only_SectionGroup xmlns="9ee616f9-20de-43f1-9910-a37a414e86bf" xsi:nil="true"/>
    <NotebookType xmlns="9ee616f9-20de-43f1-9910-a37a414e86bf" xsi:nil="true"/>
    <FolderType xmlns="9ee616f9-20de-43f1-9910-a37a414e86b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2165E-6E75-4307-8A5A-D5BB77BB1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4175a-cb57-43fb-86c5-f972158fdafb"/>
    <ds:schemaRef ds:uri="9ee616f9-20de-43f1-9910-a37a414e8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4E8628-ED81-4FC3-800E-B6B277F56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5FD12-5CCD-4C3B-8784-FADECD428BF2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ee616f9-20de-43f1-9910-a37a414e86bf"/>
    <ds:schemaRef ds:uri="http://schemas.microsoft.com/office/2006/documentManagement/types"/>
    <ds:schemaRef ds:uri="5bb4175a-cb57-43fb-86c5-f972158fdafb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19B1055-C3C9-48F9-B8CF-A7D0A8673B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KAMK template.dotm</ap:Template>
  <ap:Application>Microsoft Word for the web</ap:Application>
  <ap:DocSecurity>0</ap:DocSecurity>
  <ap:ScaleCrop>false</ap:ScaleCrop>
  <ap:Company>Kajaanin AMK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Kiuru Tero</lastModifiedBy>
  <revision>5</revision>
  <lastPrinted>2015-06-02T07:48:00.0000000Z</lastPrinted>
  <dcterms:created xsi:type="dcterms:W3CDTF">2019-11-21T11:13:00.0000000Z</dcterms:created>
  <dcterms:modified xsi:type="dcterms:W3CDTF">2022-02-21T10:08:22.0957349Z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0x010100324293C21A2FCA48B149FC541F709B64</vt:lpwstr>
  </property>
</Properties>
</file>